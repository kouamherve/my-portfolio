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C0B2" w14:textId="77777777" w:rsidR="00445DD9" w:rsidRDefault="00445DD9" w:rsidP="00BE4410">
      <w:pPr>
        <w:pStyle w:val="ContactInfo"/>
        <w:jc w:val="left"/>
      </w:pPr>
    </w:p>
    <w:p w14:paraId="66486DB0" w14:textId="77777777" w:rsidR="00445DD9" w:rsidRDefault="00445DD9" w:rsidP="00BF6121"/>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95"/>
        <w:gridCol w:w="630"/>
        <w:gridCol w:w="3150"/>
      </w:tblGrid>
      <w:tr w:rsidR="00542006" w14:paraId="69C039B7" w14:textId="77777777" w:rsidTr="005C4B29">
        <w:trPr>
          <w:trHeight w:val="1090"/>
        </w:trPr>
        <w:tc>
          <w:tcPr>
            <w:tcW w:w="10075" w:type="dxa"/>
            <w:gridSpan w:val="3"/>
            <w:tcBorders>
              <w:bottom w:val="single" w:sz="4" w:space="0" w:color="83B29B" w:themeColor="accent1"/>
            </w:tcBorders>
          </w:tcPr>
          <w:p w14:paraId="03A4F10D" w14:textId="3AB4BF4C" w:rsidR="00542006" w:rsidRPr="00A90A2D" w:rsidRDefault="00000000" w:rsidP="00A90A2D">
            <w:pPr>
              <w:pStyle w:val="Title"/>
            </w:pPr>
            <w:sdt>
              <w:sdtPr>
                <w:id w:val="-989938121"/>
                <w:placeholder>
                  <w:docPart w:val="CCD4003FDE1E134C8E08A52670F0D9DD"/>
                </w:placeholder>
                <w15:appearance w15:val="hidden"/>
              </w:sdtPr>
              <w:sdtContent>
                <w:r w:rsidR="005C4B29" w:rsidRPr="005C4B29">
                  <w:rPr>
                    <w:sz w:val="32"/>
                    <w:szCs w:val="32"/>
                  </w:rPr>
                  <w:t>exchange receipt</w:t>
                </w:r>
              </w:sdtContent>
            </w:sdt>
            <w:r w:rsidR="00156A3A">
              <w:t xml:space="preserve"> </w:t>
            </w:r>
          </w:p>
        </w:tc>
      </w:tr>
      <w:tr w:rsidR="002A2D37" w14:paraId="6F846367" w14:textId="77777777" w:rsidTr="005C4B29">
        <w:trPr>
          <w:trHeight w:val="307"/>
        </w:trPr>
        <w:tc>
          <w:tcPr>
            <w:tcW w:w="10075" w:type="dxa"/>
            <w:gridSpan w:val="3"/>
            <w:tcBorders>
              <w:top w:val="single" w:sz="4" w:space="0" w:color="83B29B" w:themeColor="accent1"/>
            </w:tcBorders>
          </w:tcPr>
          <w:p w14:paraId="0E7311F4" w14:textId="77777777" w:rsidR="002A2D37" w:rsidRDefault="002A2D37" w:rsidP="00CD21D4"/>
        </w:tc>
      </w:tr>
      <w:tr w:rsidR="004C213B" w14:paraId="4A9EA3E1" w14:textId="77777777" w:rsidTr="005C4B29">
        <w:trPr>
          <w:trHeight w:val="1999"/>
        </w:trPr>
        <w:tc>
          <w:tcPr>
            <w:tcW w:w="6295" w:type="dxa"/>
          </w:tcPr>
          <w:p w14:paraId="3AB2D404" w14:textId="75350389" w:rsidR="005C4B29" w:rsidRDefault="005C4B29" w:rsidP="00156A3A">
            <w:pPr>
              <w:rPr>
                <w:b/>
                <w:bCs/>
              </w:rPr>
            </w:pPr>
            <w:r w:rsidRPr="005C4B29">
              <w:rPr>
                <w:b/>
                <w:bCs/>
              </w:rPr>
              <w:t>The Future Mobile</w:t>
            </w:r>
          </w:p>
          <w:p w14:paraId="3386D19F" w14:textId="0DD58D5E" w:rsidR="005C4B29" w:rsidRDefault="005C4B29" w:rsidP="00156A3A">
            <w:pPr>
              <w:rPr>
                <w:b/>
                <w:bCs/>
              </w:rPr>
            </w:pPr>
            <w:r>
              <w:rPr>
                <w:b/>
                <w:bCs/>
              </w:rPr>
              <w:t>5726 Edsall Rd</w:t>
            </w:r>
          </w:p>
          <w:p w14:paraId="6FD80CCD" w14:textId="77777777" w:rsidR="005C4B29" w:rsidRDefault="005C4B29" w:rsidP="00156A3A">
            <w:pPr>
              <w:rPr>
                <w:b/>
                <w:bCs/>
              </w:rPr>
            </w:pPr>
            <w:r>
              <w:rPr>
                <w:b/>
                <w:bCs/>
              </w:rPr>
              <w:t>Alexandria, VA 22304</w:t>
            </w:r>
          </w:p>
          <w:p w14:paraId="551DD9AF" w14:textId="77777777" w:rsidR="005C4B29" w:rsidRDefault="005C4B29" w:rsidP="00156A3A">
            <w:pPr>
              <w:rPr>
                <w:b/>
                <w:bCs/>
              </w:rPr>
            </w:pPr>
          </w:p>
          <w:p w14:paraId="55E1B371" w14:textId="50C95E06" w:rsidR="005C4B29" w:rsidRPr="005C4B29" w:rsidRDefault="005C4B29" w:rsidP="00156A3A">
            <w:pPr>
              <w:rPr>
                <w:b/>
                <w:bCs/>
              </w:rPr>
            </w:pPr>
            <w:r>
              <w:rPr>
                <w:b/>
                <w:bCs/>
              </w:rPr>
              <w:t>929 253-8733</w:t>
            </w:r>
          </w:p>
        </w:tc>
        <w:tc>
          <w:tcPr>
            <w:tcW w:w="630" w:type="dxa"/>
          </w:tcPr>
          <w:p w14:paraId="4EADE23F" w14:textId="2DE142EA" w:rsidR="004C213B" w:rsidRDefault="004C213B" w:rsidP="00CD21D4">
            <w:pPr>
              <w:pStyle w:val="Heading1"/>
            </w:pPr>
          </w:p>
        </w:tc>
        <w:tc>
          <w:tcPr>
            <w:tcW w:w="3150" w:type="dxa"/>
          </w:tcPr>
          <w:p w14:paraId="2765C8BE" w14:textId="4C8992C0" w:rsidR="005C4B29" w:rsidRPr="00156A3A" w:rsidRDefault="005C4B29" w:rsidP="005C4B29">
            <w:pPr>
              <w:pStyle w:val="Heading1"/>
            </w:pPr>
            <w:sdt>
              <w:sdtPr>
                <w:id w:val="-1586065519"/>
                <w:placeholder>
                  <w:docPart w:val="D28EA29FF3ABF3438E14B821498D06C6"/>
                </w:placeholder>
                <w:showingPlcHdr/>
                <w15:appearance w15:val="hidden"/>
              </w:sdtPr>
              <w:sdtContent>
                <w:r w:rsidRPr="00156A3A">
                  <w:t>DATE:</w:t>
                </w:r>
              </w:sdtContent>
            </w:sdt>
            <w:r>
              <w:t xml:space="preserve"> </w:t>
            </w:r>
            <w:r>
              <w:t>10/20/2022</w:t>
            </w:r>
          </w:p>
          <w:p w14:paraId="06D2F9E4" w14:textId="77777777" w:rsidR="005C4B29" w:rsidRDefault="005C4B29" w:rsidP="005C4B29">
            <w:sdt>
              <w:sdtPr>
                <w:id w:val="1188487412"/>
                <w:placeholder>
                  <w:docPart w:val="EC02751D9654774C8FCE30EF226F70D1"/>
                </w:placeholder>
                <w:showingPlcHdr/>
                <w15:appearance w15:val="hidden"/>
              </w:sdtPr>
              <w:sdtContent>
                <w:r w:rsidRPr="00156A3A">
                  <w:t>Date</w:t>
                </w:r>
              </w:sdtContent>
            </w:sdt>
            <w:r>
              <w:t xml:space="preserve"> </w:t>
            </w:r>
          </w:p>
          <w:p w14:paraId="66C963A3" w14:textId="77777777" w:rsidR="005C4B29" w:rsidRDefault="005C4B29" w:rsidP="005C4B29"/>
          <w:p w14:paraId="10ED19D2" w14:textId="1BD8445B" w:rsidR="005C4B29" w:rsidRDefault="004972AF" w:rsidP="005C4B29">
            <w:pPr>
              <w:pStyle w:val="Heading1"/>
            </w:pPr>
            <w:r>
              <w:t>Buyer: Herve kouam</w:t>
            </w:r>
          </w:p>
          <w:p w14:paraId="23F007F9" w14:textId="77777777" w:rsidR="004972AF" w:rsidRDefault="004972AF" w:rsidP="005C4B29">
            <w:pPr>
              <w:pStyle w:val="Heading1"/>
            </w:pPr>
          </w:p>
          <w:p w14:paraId="169E1BD6" w14:textId="588F8C74" w:rsidR="004C213B" w:rsidRDefault="004C213B" w:rsidP="005C4B29">
            <w:pPr>
              <w:pStyle w:val="Right-alignedtext"/>
            </w:pPr>
          </w:p>
        </w:tc>
      </w:tr>
      <w:tr w:rsidR="002A2D37" w14:paraId="3508B7FE" w14:textId="77777777" w:rsidTr="005C4B29">
        <w:trPr>
          <w:trHeight w:val="343"/>
        </w:trPr>
        <w:tc>
          <w:tcPr>
            <w:tcW w:w="10075" w:type="dxa"/>
            <w:gridSpan w:val="3"/>
          </w:tcPr>
          <w:p w14:paraId="4301BEFD" w14:textId="77777777" w:rsidR="002A2D37" w:rsidRDefault="002A2D37" w:rsidP="00CD21D4">
            <w:pPr>
              <w:pStyle w:val="Heading1"/>
            </w:pPr>
          </w:p>
        </w:tc>
      </w:tr>
    </w:tbl>
    <w:p w14:paraId="2A875B13" w14:textId="77777777" w:rsidR="00856EDE" w:rsidRDefault="00856EDE" w:rsidP="00856EDE"/>
    <w:p w14:paraId="0C9FD108" w14:textId="77777777" w:rsidR="00856EDE" w:rsidRDefault="00856EDE" w:rsidP="00856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
        <w:gridCol w:w="4891"/>
        <w:gridCol w:w="1579"/>
        <w:gridCol w:w="1355"/>
        <w:gridCol w:w="1309"/>
      </w:tblGrid>
      <w:tr w:rsidR="005C4B29" w14:paraId="7BCE5084" w14:textId="77777777" w:rsidTr="005C4B29">
        <w:trPr>
          <w:trHeight w:val="397"/>
        </w:trPr>
        <w:tc>
          <w:tcPr>
            <w:tcW w:w="948" w:type="dxa"/>
            <w:tcBorders>
              <w:bottom w:val="single" w:sz="4" w:space="0" w:color="83B29B" w:themeColor="accent1"/>
            </w:tcBorders>
            <w:vAlign w:val="center"/>
          </w:tcPr>
          <w:p w14:paraId="6A22E18B" w14:textId="77777777" w:rsidR="005C4B29" w:rsidRPr="00156A3A" w:rsidRDefault="005C4B29" w:rsidP="00156A3A">
            <w:pPr>
              <w:pStyle w:val="Heading1"/>
            </w:pPr>
            <w:sdt>
              <w:sdtPr>
                <w:id w:val="530854393"/>
                <w:placeholder>
                  <w:docPart w:val="C47AD5378945D94D859EF601397A8420"/>
                </w:placeholder>
                <w:temporary/>
                <w:showingPlcHdr/>
                <w15:appearance w15:val="hidden"/>
              </w:sdtPr>
              <w:sdtContent>
                <w:r>
                  <w:t xml:space="preserve">Qty </w:t>
                </w:r>
              </w:sdtContent>
            </w:sdt>
            <w:r>
              <w:t xml:space="preserve"> </w:t>
            </w:r>
          </w:p>
        </w:tc>
        <w:tc>
          <w:tcPr>
            <w:tcW w:w="4908" w:type="dxa"/>
            <w:tcBorders>
              <w:bottom w:val="single" w:sz="4" w:space="0" w:color="83B29B" w:themeColor="accent1"/>
            </w:tcBorders>
            <w:vAlign w:val="center"/>
          </w:tcPr>
          <w:p w14:paraId="57336FD4" w14:textId="77777777" w:rsidR="005C4B29" w:rsidRDefault="005C4B29" w:rsidP="002D2C31">
            <w:pPr>
              <w:pStyle w:val="Heading1"/>
            </w:pPr>
            <w:sdt>
              <w:sdtPr>
                <w:id w:val="2038998146"/>
                <w:placeholder>
                  <w:docPart w:val="5249429D61E8DA428B67099C22C8F530"/>
                </w:placeholder>
                <w:temporary/>
                <w:showingPlcHdr/>
                <w15:appearance w15:val="hidden"/>
              </w:sdtPr>
              <w:sdtContent>
                <w:r>
                  <w:t>Description</w:t>
                </w:r>
              </w:sdtContent>
            </w:sdt>
            <w:r>
              <w:t xml:space="preserve"> </w:t>
            </w:r>
          </w:p>
        </w:tc>
        <w:tc>
          <w:tcPr>
            <w:tcW w:w="1579" w:type="dxa"/>
            <w:tcBorders>
              <w:bottom w:val="single" w:sz="4" w:space="0" w:color="83B29B" w:themeColor="accent1"/>
            </w:tcBorders>
          </w:tcPr>
          <w:p w14:paraId="560C9025" w14:textId="02A9CC1B" w:rsidR="005C4B29" w:rsidRDefault="005C4B29" w:rsidP="005C4B29">
            <w:pPr>
              <w:pStyle w:val="Heading1"/>
              <w:jc w:val="center"/>
            </w:pPr>
            <w:r>
              <w:t>serial</w:t>
            </w:r>
          </w:p>
        </w:tc>
        <w:tc>
          <w:tcPr>
            <w:tcW w:w="1356" w:type="dxa"/>
            <w:tcBorders>
              <w:bottom w:val="single" w:sz="4" w:space="0" w:color="83B29B" w:themeColor="accent1"/>
            </w:tcBorders>
            <w:vAlign w:val="center"/>
          </w:tcPr>
          <w:p w14:paraId="6B560C27" w14:textId="13CA6189" w:rsidR="005C4B29" w:rsidRDefault="005C4B29" w:rsidP="00BE4410">
            <w:pPr>
              <w:pStyle w:val="Heading1"/>
              <w:jc w:val="right"/>
            </w:pPr>
            <w:sdt>
              <w:sdtPr>
                <w:id w:val="1507863871"/>
                <w:placeholder>
                  <w:docPart w:val="4AC63BCF3710424BB9BAD86D80CA0A07"/>
                </w:placeholder>
                <w:temporary/>
                <w:showingPlcHdr/>
                <w15:appearance w15:val="hidden"/>
              </w:sdtPr>
              <w:sdtContent>
                <w:r>
                  <w:t>Unit Price</w:t>
                </w:r>
              </w:sdtContent>
            </w:sdt>
            <w:r>
              <w:t xml:space="preserve"> </w:t>
            </w:r>
          </w:p>
        </w:tc>
        <w:tc>
          <w:tcPr>
            <w:tcW w:w="1289" w:type="dxa"/>
            <w:tcBorders>
              <w:bottom w:val="single" w:sz="4" w:space="0" w:color="83B29B" w:themeColor="accent1"/>
            </w:tcBorders>
            <w:vAlign w:val="center"/>
          </w:tcPr>
          <w:p w14:paraId="5F1D22D6" w14:textId="77777777" w:rsidR="005C4B29" w:rsidRDefault="005C4B29" w:rsidP="00BE4410">
            <w:pPr>
              <w:pStyle w:val="Heading1"/>
              <w:jc w:val="right"/>
            </w:pPr>
            <w:sdt>
              <w:sdtPr>
                <w:id w:val="-317345281"/>
                <w:placeholder>
                  <w:docPart w:val="A820ECC93B558C41BCA14E90CFFBF559"/>
                </w:placeholder>
                <w:temporary/>
                <w:showingPlcHdr/>
                <w15:appearance w15:val="hidden"/>
              </w:sdtPr>
              <w:sdtContent>
                <w:r>
                  <w:t>Line Total</w:t>
                </w:r>
              </w:sdtContent>
            </w:sdt>
            <w:r>
              <w:t xml:space="preserve"> </w:t>
            </w:r>
          </w:p>
        </w:tc>
      </w:tr>
      <w:tr w:rsidR="005C4B29" w14:paraId="6103F449" w14:textId="77777777" w:rsidTr="005C4B29">
        <w:trPr>
          <w:trHeight w:val="397"/>
        </w:trPr>
        <w:tc>
          <w:tcPr>
            <w:tcW w:w="94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34F3E3EC" w14:textId="5D3D9282" w:rsidR="005C4B29" w:rsidRDefault="005C4B29" w:rsidP="002D2C31">
            <w:sdt>
              <w:sdtPr>
                <w:id w:val="-2121438034"/>
                <w:placeholder>
                  <w:docPart w:val="42ABCCBDC8B5894F863C4B5F05F01A30"/>
                </w:placeholder>
                <w15:appearance w15:val="hidden"/>
              </w:sdtPr>
              <w:sdtContent>
                <w:r>
                  <w:t>01</w:t>
                </w:r>
              </w:sdtContent>
            </w:sdt>
            <w:r>
              <w:t xml:space="preserve"> </w:t>
            </w:r>
          </w:p>
        </w:tc>
        <w:tc>
          <w:tcPr>
            <w:tcW w:w="490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0B7B93E7" w14:textId="7F911A16" w:rsidR="005C4B29" w:rsidRDefault="005C4B29" w:rsidP="002D2C31">
            <w:proofErr w:type="spellStart"/>
            <w:r>
              <w:t>Iphone</w:t>
            </w:r>
            <w:proofErr w:type="spellEnd"/>
            <w:r>
              <w:t xml:space="preserve"> 11 pro max 256GB unlocked</w:t>
            </w:r>
          </w:p>
        </w:tc>
        <w:tc>
          <w:tcPr>
            <w:tcW w:w="157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tcPr>
          <w:p w14:paraId="76246C75" w14:textId="1D06E10F" w:rsidR="005C4B29" w:rsidRDefault="005C4B29" w:rsidP="005C4B29">
            <w:pPr>
              <w:jc w:val="center"/>
            </w:pPr>
            <w:r>
              <w:t xml:space="preserve">FK1D2839N70L  </w:t>
            </w:r>
          </w:p>
        </w:tc>
        <w:tc>
          <w:tcPr>
            <w:tcW w:w="1356"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1EE5BD1E" w14:textId="0CC98CDD" w:rsidR="005C4B29" w:rsidRDefault="005C4B29" w:rsidP="005C4B29">
            <w:pPr>
              <w:jc w:val="center"/>
            </w:pPr>
            <w:sdt>
              <w:sdtPr>
                <w:id w:val="-101037793"/>
                <w:placeholder>
                  <w:docPart w:val="34FCB8996D2B1C4CA467590CE598CF87"/>
                </w:placeholder>
                <w15:appearance w15:val="hidden"/>
              </w:sdtPr>
              <w:sdtContent>
                <w:r>
                  <w:t>-</w:t>
                </w:r>
              </w:sdtContent>
            </w:sdt>
          </w:p>
        </w:tc>
        <w:tc>
          <w:tcPr>
            <w:tcW w:w="128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6E94E437" w14:textId="02F5413A" w:rsidR="005C4B29" w:rsidRDefault="005C4B29" w:rsidP="005C4B29">
            <w:pPr>
              <w:jc w:val="center"/>
            </w:pPr>
            <w:sdt>
              <w:sdtPr>
                <w:id w:val="-1090931575"/>
                <w:placeholder>
                  <w:docPart w:val="0368D83E7052374D99C31146395CFD9A"/>
                </w:placeholder>
                <w15:appearance w15:val="hidden"/>
              </w:sdtPr>
              <w:sdtContent>
                <w:r>
                  <w:t>-</w:t>
                </w:r>
              </w:sdtContent>
            </w:sdt>
          </w:p>
        </w:tc>
      </w:tr>
      <w:tr w:rsidR="005C4B29" w14:paraId="7DF623BA" w14:textId="77777777" w:rsidTr="005C4B29">
        <w:trPr>
          <w:trHeight w:val="397"/>
        </w:trPr>
        <w:tc>
          <w:tcPr>
            <w:tcW w:w="94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0BB0E15C" w14:textId="77777777" w:rsidR="005C4B29" w:rsidRDefault="005C4B29" w:rsidP="002D2C31"/>
        </w:tc>
        <w:tc>
          <w:tcPr>
            <w:tcW w:w="490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1BC22A9D" w14:textId="77777777" w:rsidR="005C4B29" w:rsidRDefault="005C4B29" w:rsidP="002D2C31"/>
        </w:tc>
        <w:tc>
          <w:tcPr>
            <w:tcW w:w="157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tcPr>
          <w:p w14:paraId="2E9DB16F" w14:textId="77777777" w:rsidR="005C4B29" w:rsidRDefault="005C4B29" w:rsidP="00BE4410">
            <w:pPr>
              <w:jc w:val="right"/>
            </w:pPr>
          </w:p>
        </w:tc>
        <w:tc>
          <w:tcPr>
            <w:tcW w:w="1356"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02E9989D" w14:textId="2077CA6E" w:rsidR="005C4B29" w:rsidRDefault="005C4B29" w:rsidP="00BE4410">
            <w:pPr>
              <w:jc w:val="right"/>
            </w:pPr>
          </w:p>
        </w:tc>
        <w:tc>
          <w:tcPr>
            <w:tcW w:w="128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56906EC3" w14:textId="77777777" w:rsidR="005C4B29" w:rsidRDefault="005C4B29" w:rsidP="00BE4410">
            <w:pPr>
              <w:jc w:val="right"/>
            </w:pPr>
          </w:p>
        </w:tc>
      </w:tr>
      <w:tr w:rsidR="005C4B29" w14:paraId="4E750601" w14:textId="77777777" w:rsidTr="005C4B29">
        <w:trPr>
          <w:trHeight w:val="397"/>
        </w:trPr>
        <w:tc>
          <w:tcPr>
            <w:tcW w:w="94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66C59532" w14:textId="77777777" w:rsidR="005C4B29" w:rsidRDefault="005C4B29" w:rsidP="002D2C31"/>
        </w:tc>
        <w:tc>
          <w:tcPr>
            <w:tcW w:w="490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44F99E78" w14:textId="77777777" w:rsidR="005C4B29" w:rsidRDefault="005C4B29" w:rsidP="002D2C31"/>
        </w:tc>
        <w:tc>
          <w:tcPr>
            <w:tcW w:w="157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tcPr>
          <w:p w14:paraId="65EE0D1F" w14:textId="77777777" w:rsidR="005C4B29" w:rsidRDefault="005C4B29" w:rsidP="00BE4410">
            <w:pPr>
              <w:jc w:val="right"/>
            </w:pPr>
          </w:p>
        </w:tc>
        <w:tc>
          <w:tcPr>
            <w:tcW w:w="1356"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37412C5F" w14:textId="72ACB022" w:rsidR="005C4B29" w:rsidRDefault="005C4B29" w:rsidP="00BE4410">
            <w:pPr>
              <w:jc w:val="right"/>
            </w:pPr>
          </w:p>
        </w:tc>
        <w:tc>
          <w:tcPr>
            <w:tcW w:w="128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5A501CFD" w14:textId="77777777" w:rsidR="005C4B29" w:rsidRDefault="005C4B29" w:rsidP="00BE4410">
            <w:pPr>
              <w:jc w:val="right"/>
            </w:pPr>
          </w:p>
        </w:tc>
      </w:tr>
      <w:tr w:rsidR="005C4B29" w14:paraId="6F5F5CBF" w14:textId="77777777" w:rsidTr="005C4B29">
        <w:trPr>
          <w:trHeight w:val="397"/>
        </w:trPr>
        <w:tc>
          <w:tcPr>
            <w:tcW w:w="94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7A742402" w14:textId="77777777" w:rsidR="005C4B29" w:rsidRDefault="005C4B29" w:rsidP="002D2C31"/>
        </w:tc>
        <w:tc>
          <w:tcPr>
            <w:tcW w:w="490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54966426" w14:textId="77777777" w:rsidR="005C4B29" w:rsidRDefault="005C4B29" w:rsidP="002D2C31"/>
        </w:tc>
        <w:tc>
          <w:tcPr>
            <w:tcW w:w="157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tcPr>
          <w:p w14:paraId="08C355B3" w14:textId="77777777" w:rsidR="005C4B29" w:rsidRDefault="005C4B29" w:rsidP="00BE4410">
            <w:pPr>
              <w:jc w:val="right"/>
            </w:pPr>
          </w:p>
        </w:tc>
        <w:tc>
          <w:tcPr>
            <w:tcW w:w="1356"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288CF6B9" w14:textId="787A595E" w:rsidR="005C4B29" w:rsidRDefault="005C4B29" w:rsidP="00BE4410">
            <w:pPr>
              <w:jc w:val="right"/>
            </w:pPr>
          </w:p>
        </w:tc>
        <w:tc>
          <w:tcPr>
            <w:tcW w:w="128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42E1E6C8" w14:textId="77777777" w:rsidR="005C4B29" w:rsidRDefault="005C4B29" w:rsidP="00BE4410">
            <w:pPr>
              <w:jc w:val="right"/>
            </w:pPr>
          </w:p>
        </w:tc>
      </w:tr>
      <w:tr w:rsidR="005C4B29" w14:paraId="34DE7D42" w14:textId="77777777" w:rsidTr="005C4B29">
        <w:trPr>
          <w:trHeight w:val="397"/>
        </w:trPr>
        <w:tc>
          <w:tcPr>
            <w:tcW w:w="94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38760047" w14:textId="77777777" w:rsidR="005C4B29" w:rsidRDefault="005C4B29" w:rsidP="002D2C31"/>
        </w:tc>
        <w:tc>
          <w:tcPr>
            <w:tcW w:w="490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21F5650F" w14:textId="77777777" w:rsidR="005C4B29" w:rsidRDefault="005C4B29" w:rsidP="002D2C31"/>
        </w:tc>
        <w:tc>
          <w:tcPr>
            <w:tcW w:w="157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tcPr>
          <w:p w14:paraId="5A337DE0" w14:textId="77777777" w:rsidR="005C4B29" w:rsidRDefault="005C4B29" w:rsidP="00BE4410">
            <w:pPr>
              <w:jc w:val="right"/>
            </w:pPr>
          </w:p>
        </w:tc>
        <w:tc>
          <w:tcPr>
            <w:tcW w:w="1356"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5E32ABF1" w14:textId="48BB72E4" w:rsidR="005C4B29" w:rsidRDefault="005C4B29" w:rsidP="00BE4410">
            <w:pPr>
              <w:jc w:val="right"/>
            </w:pPr>
          </w:p>
        </w:tc>
        <w:tc>
          <w:tcPr>
            <w:tcW w:w="128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58FB1EEE" w14:textId="77777777" w:rsidR="005C4B29" w:rsidRDefault="005C4B29" w:rsidP="00BE4410">
            <w:pPr>
              <w:jc w:val="right"/>
            </w:pPr>
          </w:p>
        </w:tc>
      </w:tr>
      <w:tr w:rsidR="005C4B29" w14:paraId="7FBB099E" w14:textId="77777777" w:rsidTr="005C4B29">
        <w:trPr>
          <w:trHeight w:val="397"/>
        </w:trPr>
        <w:tc>
          <w:tcPr>
            <w:tcW w:w="94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56781CED" w14:textId="77777777" w:rsidR="005C4B29" w:rsidRDefault="005C4B29" w:rsidP="002D2C31"/>
        </w:tc>
        <w:tc>
          <w:tcPr>
            <w:tcW w:w="490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58FA82AB" w14:textId="77777777" w:rsidR="005C4B29" w:rsidRDefault="005C4B29" w:rsidP="002D2C31"/>
        </w:tc>
        <w:tc>
          <w:tcPr>
            <w:tcW w:w="157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tcPr>
          <w:p w14:paraId="7B55A7F0" w14:textId="77777777" w:rsidR="005C4B29" w:rsidRDefault="005C4B29" w:rsidP="00BE4410">
            <w:pPr>
              <w:jc w:val="right"/>
            </w:pPr>
          </w:p>
        </w:tc>
        <w:tc>
          <w:tcPr>
            <w:tcW w:w="1356"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1D73BA68" w14:textId="0470ED8B" w:rsidR="005C4B29" w:rsidRDefault="005C4B29" w:rsidP="00BE4410">
            <w:pPr>
              <w:jc w:val="right"/>
            </w:pPr>
          </w:p>
        </w:tc>
        <w:tc>
          <w:tcPr>
            <w:tcW w:w="128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7BC2EAEA" w14:textId="77777777" w:rsidR="005C4B29" w:rsidRDefault="005C4B29" w:rsidP="00BE4410">
            <w:pPr>
              <w:jc w:val="right"/>
            </w:pPr>
          </w:p>
        </w:tc>
      </w:tr>
      <w:tr w:rsidR="005C4B29" w14:paraId="1B2DD94A" w14:textId="77777777" w:rsidTr="005C4B29">
        <w:trPr>
          <w:trHeight w:val="397"/>
        </w:trPr>
        <w:tc>
          <w:tcPr>
            <w:tcW w:w="94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456CE0EB" w14:textId="77777777" w:rsidR="005C4B29" w:rsidRDefault="005C4B29" w:rsidP="002D2C31"/>
        </w:tc>
        <w:tc>
          <w:tcPr>
            <w:tcW w:w="490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7CFD6E36" w14:textId="77777777" w:rsidR="005C4B29" w:rsidRDefault="005C4B29" w:rsidP="002D2C31"/>
        </w:tc>
        <w:tc>
          <w:tcPr>
            <w:tcW w:w="157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tcPr>
          <w:p w14:paraId="6A433D48" w14:textId="77777777" w:rsidR="005C4B29" w:rsidRDefault="005C4B29" w:rsidP="00BE4410">
            <w:pPr>
              <w:jc w:val="right"/>
            </w:pPr>
          </w:p>
        </w:tc>
        <w:tc>
          <w:tcPr>
            <w:tcW w:w="1356"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2179FB77" w14:textId="2018961B" w:rsidR="005C4B29" w:rsidRDefault="005C4B29" w:rsidP="00BE4410">
            <w:pPr>
              <w:jc w:val="right"/>
            </w:pPr>
          </w:p>
        </w:tc>
        <w:tc>
          <w:tcPr>
            <w:tcW w:w="128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5FB0C2CB" w14:textId="77777777" w:rsidR="005C4B29" w:rsidRDefault="005C4B29" w:rsidP="00BE4410">
            <w:pPr>
              <w:jc w:val="right"/>
            </w:pPr>
          </w:p>
        </w:tc>
      </w:tr>
      <w:tr w:rsidR="005C4B29" w14:paraId="6E601FEE" w14:textId="77777777" w:rsidTr="005C4B29">
        <w:trPr>
          <w:trHeight w:val="397"/>
        </w:trPr>
        <w:tc>
          <w:tcPr>
            <w:tcW w:w="94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48F5A2CE" w14:textId="77777777" w:rsidR="005C4B29" w:rsidRDefault="005C4B29" w:rsidP="002D2C31"/>
        </w:tc>
        <w:tc>
          <w:tcPr>
            <w:tcW w:w="490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12739826" w14:textId="77777777" w:rsidR="005C4B29" w:rsidRDefault="005C4B29" w:rsidP="002D2C31"/>
        </w:tc>
        <w:tc>
          <w:tcPr>
            <w:tcW w:w="157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tcPr>
          <w:p w14:paraId="0F559032" w14:textId="77777777" w:rsidR="005C4B29" w:rsidRDefault="005C4B29" w:rsidP="00BE4410">
            <w:pPr>
              <w:jc w:val="right"/>
            </w:pPr>
          </w:p>
        </w:tc>
        <w:tc>
          <w:tcPr>
            <w:tcW w:w="1356"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77A09F13" w14:textId="3092EB31" w:rsidR="005C4B29" w:rsidRDefault="005C4B29" w:rsidP="00BE4410">
            <w:pPr>
              <w:jc w:val="right"/>
            </w:pPr>
          </w:p>
        </w:tc>
        <w:tc>
          <w:tcPr>
            <w:tcW w:w="128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6803A1B9" w14:textId="77777777" w:rsidR="005C4B29" w:rsidRDefault="005C4B29" w:rsidP="00BE4410">
            <w:pPr>
              <w:jc w:val="right"/>
            </w:pPr>
          </w:p>
        </w:tc>
      </w:tr>
      <w:tr w:rsidR="005C4B29" w14:paraId="75CCF271" w14:textId="77777777" w:rsidTr="005C4B29">
        <w:trPr>
          <w:trHeight w:val="397"/>
        </w:trPr>
        <w:tc>
          <w:tcPr>
            <w:tcW w:w="94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78B5D29C" w14:textId="77777777" w:rsidR="005C4B29" w:rsidRDefault="005C4B29" w:rsidP="002D2C31"/>
        </w:tc>
        <w:tc>
          <w:tcPr>
            <w:tcW w:w="490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725DB343" w14:textId="77777777" w:rsidR="005C4B29" w:rsidRDefault="005C4B29" w:rsidP="002D2C31"/>
        </w:tc>
        <w:tc>
          <w:tcPr>
            <w:tcW w:w="157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tcPr>
          <w:p w14:paraId="1481B64C" w14:textId="77777777" w:rsidR="005C4B29" w:rsidRDefault="005C4B29" w:rsidP="00BE4410">
            <w:pPr>
              <w:jc w:val="right"/>
            </w:pPr>
          </w:p>
        </w:tc>
        <w:tc>
          <w:tcPr>
            <w:tcW w:w="1356"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0FB316A4" w14:textId="60897606" w:rsidR="005C4B29" w:rsidRDefault="005C4B29" w:rsidP="00BE4410">
            <w:pPr>
              <w:jc w:val="right"/>
            </w:pPr>
          </w:p>
        </w:tc>
        <w:tc>
          <w:tcPr>
            <w:tcW w:w="128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64784A72" w14:textId="77777777" w:rsidR="005C4B29" w:rsidRDefault="005C4B29" w:rsidP="00BE4410">
            <w:pPr>
              <w:jc w:val="right"/>
            </w:pPr>
          </w:p>
        </w:tc>
      </w:tr>
      <w:tr w:rsidR="005C4B29" w14:paraId="5D1581EF" w14:textId="77777777" w:rsidTr="005C4B29">
        <w:trPr>
          <w:trHeight w:val="397"/>
        </w:trPr>
        <w:tc>
          <w:tcPr>
            <w:tcW w:w="94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527DE2FE" w14:textId="77777777" w:rsidR="005C4B29" w:rsidRDefault="005C4B29" w:rsidP="002D2C31"/>
        </w:tc>
        <w:tc>
          <w:tcPr>
            <w:tcW w:w="490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427A138C" w14:textId="77777777" w:rsidR="005C4B29" w:rsidRDefault="005C4B29" w:rsidP="002D2C31"/>
        </w:tc>
        <w:tc>
          <w:tcPr>
            <w:tcW w:w="157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tcPr>
          <w:p w14:paraId="311C5460" w14:textId="77777777" w:rsidR="005C4B29" w:rsidRDefault="005C4B29" w:rsidP="00BE4410">
            <w:pPr>
              <w:jc w:val="right"/>
            </w:pPr>
          </w:p>
        </w:tc>
        <w:tc>
          <w:tcPr>
            <w:tcW w:w="1356"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604CC390" w14:textId="4F3B4D96" w:rsidR="005C4B29" w:rsidRDefault="005C4B29" w:rsidP="00BE4410">
            <w:pPr>
              <w:jc w:val="right"/>
            </w:pPr>
          </w:p>
        </w:tc>
        <w:tc>
          <w:tcPr>
            <w:tcW w:w="128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7BF7661E" w14:textId="77777777" w:rsidR="005C4B29" w:rsidRDefault="005C4B29" w:rsidP="00BE4410">
            <w:pPr>
              <w:jc w:val="right"/>
            </w:pPr>
          </w:p>
        </w:tc>
      </w:tr>
      <w:tr w:rsidR="005C4B29" w14:paraId="495A4BB3" w14:textId="77777777" w:rsidTr="005C4B29">
        <w:trPr>
          <w:trHeight w:val="397"/>
        </w:trPr>
        <w:tc>
          <w:tcPr>
            <w:tcW w:w="94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1D26A38A" w14:textId="77777777" w:rsidR="005C4B29" w:rsidRDefault="005C4B29" w:rsidP="002D2C31"/>
        </w:tc>
        <w:tc>
          <w:tcPr>
            <w:tcW w:w="4908"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6E5CA651" w14:textId="77777777" w:rsidR="005C4B29" w:rsidRDefault="005C4B29" w:rsidP="002D2C31"/>
        </w:tc>
        <w:tc>
          <w:tcPr>
            <w:tcW w:w="157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tcPr>
          <w:p w14:paraId="236AE756" w14:textId="77777777" w:rsidR="005C4B29" w:rsidRDefault="005C4B29" w:rsidP="00BE4410">
            <w:pPr>
              <w:jc w:val="right"/>
            </w:pPr>
          </w:p>
        </w:tc>
        <w:tc>
          <w:tcPr>
            <w:tcW w:w="1356"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736572AD" w14:textId="26DDBB65" w:rsidR="005C4B29" w:rsidRDefault="005C4B29" w:rsidP="00BE4410">
            <w:pPr>
              <w:jc w:val="right"/>
            </w:pPr>
          </w:p>
        </w:tc>
        <w:tc>
          <w:tcPr>
            <w:tcW w:w="1289" w:type="dxa"/>
            <w:tcBorders>
              <w:top w:val="single" w:sz="4" w:space="0" w:color="83B29B" w:themeColor="accent1"/>
              <w:left w:val="single" w:sz="4" w:space="0" w:color="83B29B" w:themeColor="accent1"/>
              <w:bottom w:val="single" w:sz="4" w:space="0" w:color="83B29B" w:themeColor="accent1"/>
              <w:right w:val="single" w:sz="4" w:space="0" w:color="83B29B" w:themeColor="accent1"/>
            </w:tcBorders>
            <w:vAlign w:val="center"/>
          </w:tcPr>
          <w:p w14:paraId="15ED3D6D" w14:textId="77777777" w:rsidR="005C4B29" w:rsidRDefault="005C4B29" w:rsidP="00BE4410">
            <w:pPr>
              <w:jc w:val="right"/>
            </w:pPr>
          </w:p>
        </w:tc>
      </w:tr>
      <w:tr w:rsidR="005C4B29" w14:paraId="1729A69A" w14:textId="77777777" w:rsidTr="005C4B29">
        <w:trPr>
          <w:trHeight w:val="397"/>
        </w:trPr>
        <w:tc>
          <w:tcPr>
            <w:tcW w:w="948" w:type="dxa"/>
            <w:tcBorders>
              <w:top w:val="single" w:sz="4" w:space="0" w:color="83B29B" w:themeColor="accent1"/>
            </w:tcBorders>
            <w:vAlign w:val="center"/>
          </w:tcPr>
          <w:p w14:paraId="2816E859" w14:textId="77777777" w:rsidR="005C4B29" w:rsidRDefault="005C4B29" w:rsidP="002D2C31"/>
        </w:tc>
        <w:tc>
          <w:tcPr>
            <w:tcW w:w="4908" w:type="dxa"/>
            <w:tcBorders>
              <w:top w:val="single" w:sz="4" w:space="0" w:color="83B29B" w:themeColor="accent1"/>
            </w:tcBorders>
            <w:vAlign w:val="center"/>
          </w:tcPr>
          <w:p w14:paraId="11DC5B67" w14:textId="77777777" w:rsidR="005C4B29" w:rsidRDefault="005C4B29" w:rsidP="002D2C31"/>
        </w:tc>
        <w:tc>
          <w:tcPr>
            <w:tcW w:w="1579" w:type="dxa"/>
            <w:tcBorders>
              <w:top w:val="single" w:sz="4" w:space="0" w:color="83B29B" w:themeColor="accent1"/>
            </w:tcBorders>
          </w:tcPr>
          <w:p w14:paraId="57BBB8C7" w14:textId="77777777" w:rsidR="005C4B29" w:rsidRDefault="005C4B29" w:rsidP="005E0721">
            <w:pPr>
              <w:pStyle w:val="Heading1"/>
            </w:pPr>
          </w:p>
        </w:tc>
        <w:tc>
          <w:tcPr>
            <w:tcW w:w="1356" w:type="dxa"/>
            <w:tcBorders>
              <w:top w:val="single" w:sz="4" w:space="0" w:color="83B29B" w:themeColor="accent1"/>
              <w:right w:val="single" w:sz="4" w:space="0" w:color="83B29B" w:themeColor="accent1"/>
            </w:tcBorders>
            <w:vAlign w:val="center"/>
          </w:tcPr>
          <w:p w14:paraId="4DAB3351" w14:textId="57399952" w:rsidR="005C4B29" w:rsidRDefault="005C4B29" w:rsidP="005E0721">
            <w:pPr>
              <w:pStyle w:val="Heading1"/>
            </w:pPr>
            <w:sdt>
              <w:sdtPr>
                <w:id w:val="-1007976488"/>
                <w:placeholder>
                  <w:docPart w:val="3269B83911919948B30D40623467B87F"/>
                </w:placeholder>
                <w:temporary/>
                <w:showingPlcHdr/>
                <w15:appearance w15:val="hidden"/>
              </w:sdtPr>
              <w:sdtContent>
                <w:r>
                  <w:t>Subtotal</w:t>
                </w:r>
              </w:sdtContent>
            </w:sdt>
            <w:r>
              <w:t xml:space="preserve"> </w:t>
            </w:r>
          </w:p>
        </w:tc>
        <w:tc>
          <w:tcPr>
            <w:tcW w:w="1289" w:type="dxa"/>
            <w:tcBorders>
              <w:top w:val="single" w:sz="4" w:space="0" w:color="83B29B" w:themeColor="accent1"/>
              <w:left w:val="single" w:sz="4" w:space="0" w:color="83B29B" w:themeColor="accent1"/>
              <w:bottom w:val="single" w:sz="18" w:space="0" w:color="83B29B" w:themeColor="accent1"/>
              <w:right w:val="single" w:sz="4" w:space="0" w:color="83B29B" w:themeColor="accent1"/>
            </w:tcBorders>
            <w:shd w:val="clear" w:color="auto" w:fill="E6EFEA" w:themeFill="accent1" w:themeFillTint="33"/>
            <w:vAlign w:val="center"/>
          </w:tcPr>
          <w:p w14:paraId="3BDC8D68" w14:textId="0A9FDC8A" w:rsidR="005C4B29" w:rsidRDefault="005C4B29" w:rsidP="005C4B29">
            <w:pPr>
              <w:pStyle w:val="Totals"/>
              <w:jc w:val="center"/>
            </w:pPr>
            <w:sdt>
              <w:sdtPr>
                <w:id w:val="-1602253610"/>
                <w:placeholder>
                  <w:docPart w:val="D8CA8FFEA9EE8D4E86C1605EFAE24FA1"/>
                </w:placeholder>
                <w15:appearance w15:val="hidden"/>
              </w:sdtPr>
              <w:sdtContent>
                <w:r>
                  <w:t>Approved</w:t>
                </w:r>
              </w:sdtContent>
            </w:sdt>
          </w:p>
        </w:tc>
      </w:tr>
      <w:tr w:rsidR="005C4B29" w14:paraId="3F0AC5BB" w14:textId="77777777" w:rsidTr="005C4B29">
        <w:trPr>
          <w:trHeight w:val="397"/>
        </w:trPr>
        <w:tc>
          <w:tcPr>
            <w:tcW w:w="948" w:type="dxa"/>
            <w:vAlign w:val="center"/>
          </w:tcPr>
          <w:p w14:paraId="33E910ED" w14:textId="77777777" w:rsidR="005C4B29" w:rsidRDefault="005C4B29" w:rsidP="002D2C31"/>
        </w:tc>
        <w:tc>
          <w:tcPr>
            <w:tcW w:w="4908" w:type="dxa"/>
            <w:vAlign w:val="center"/>
          </w:tcPr>
          <w:p w14:paraId="0F3B29AB" w14:textId="77777777" w:rsidR="005C4B29" w:rsidRDefault="005C4B29" w:rsidP="002D2C31"/>
        </w:tc>
        <w:tc>
          <w:tcPr>
            <w:tcW w:w="1579" w:type="dxa"/>
          </w:tcPr>
          <w:p w14:paraId="11333412" w14:textId="77777777" w:rsidR="005C4B29" w:rsidRDefault="005C4B29" w:rsidP="005E0721">
            <w:pPr>
              <w:pStyle w:val="Heading1"/>
            </w:pPr>
          </w:p>
        </w:tc>
        <w:tc>
          <w:tcPr>
            <w:tcW w:w="1356" w:type="dxa"/>
            <w:tcBorders>
              <w:right w:val="single" w:sz="4" w:space="0" w:color="83B29B" w:themeColor="accent1"/>
            </w:tcBorders>
            <w:vAlign w:val="center"/>
          </w:tcPr>
          <w:p w14:paraId="6BBA493B" w14:textId="57AC89E6" w:rsidR="005C4B29" w:rsidRDefault="005C4B29" w:rsidP="005E0721">
            <w:pPr>
              <w:pStyle w:val="Heading1"/>
            </w:pPr>
            <w:sdt>
              <w:sdtPr>
                <w:id w:val="-1969434869"/>
                <w:placeholder>
                  <w:docPart w:val="FDA73FAE46B2F343A0DD58E63EAB0769"/>
                </w:placeholder>
                <w:temporary/>
                <w:showingPlcHdr/>
                <w15:appearance w15:val="hidden"/>
              </w:sdtPr>
              <w:sdtContent>
                <w:r>
                  <w:t>Sales Tax</w:t>
                </w:r>
              </w:sdtContent>
            </w:sdt>
            <w:r>
              <w:t xml:space="preserve"> </w:t>
            </w:r>
          </w:p>
        </w:tc>
        <w:tc>
          <w:tcPr>
            <w:tcW w:w="1289" w:type="dxa"/>
            <w:tcBorders>
              <w:top w:val="single" w:sz="18" w:space="0" w:color="83B29B" w:themeColor="accent1"/>
              <w:left w:val="single" w:sz="4" w:space="0" w:color="83B29B" w:themeColor="accent1"/>
              <w:bottom w:val="single" w:sz="18" w:space="0" w:color="83B29B" w:themeColor="accent1"/>
              <w:right w:val="single" w:sz="4" w:space="0" w:color="83B29B" w:themeColor="accent1"/>
            </w:tcBorders>
            <w:shd w:val="clear" w:color="auto" w:fill="E6EFEA" w:themeFill="accent1" w:themeFillTint="33"/>
            <w:vAlign w:val="center"/>
          </w:tcPr>
          <w:p w14:paraId="64983A8B" w14:textId="656B012C" w:rsidR="005C4B29" w:rsidRDefault="005C4B29" w:rsidP="005C4B29">
            <w:pPr>
              <w:pStyle w:val="Totals"/>
              <w:jc w:val="center"/>
            </w:pPr>
            <w:sdt>
              <w:sdtPr>
                <w:id w:val="11963529"/>
                <w:placeholder>
                  <w:docPart w:val="32163B67E0ED7947BAEE2CE202BE0BD5"/>
                </w:placeholder>
                <w15:appearance w15:val="hidden"/>
              </w:sdtPr>
              <w:sdtContent>
                <w:r>
                  <w:t xml:space="preserve">- </w:t>
                </w:r>
              </w:sdtContent>
            </w:sdt>
          </w:p>
        </w:tc>
      </w:tr>
      <w:tr w:rsidR="005C4B29" w14:paraId="0CC5FDF7" w14:textId="77777777" w:rsidTr="005C4B29">
        <w:trPr>
          <w:trHeight w:val="397"/>
        </w:trPr>
        <w:tc>
          <w:tcPr>
            <w:tcW w:w="948" w:type="dxa"/>
            <w:vAlign w:val="center"/>
          </w:tcPr>
          <w:p w14:paraId="1B506B9B" w14:textId="77777777" w:rsidR="005C4B29" w:rsidRDefault="005C4B29" w:rsidP="002D2C31"/>
        </w:tc>
        <w:tc>
          <w:tcPr>
            <w:tcW w:w="4908" w:type="dxa"/>
            <w:vAlign w:val="center"/>
          </w:tcPr>
          <w:p w14:paraId="773CD686" w14:textId="77777777" w:rsidR="005C4B29" w:rsidRDefault="005C4B29" w:rsidP="002D2C31"/>
        </w:tc>
        <w:tc>
          <w:tcPr>
            <w:tcW w:w="1579" w:type="dxa"/>
          </w:tcPr>
          <w:p w14:paraId="51C07FE0" w14:textId="77777777" w:rsidR="005C4B29" w:rsidRDefault="005C4B29" w:rsidP="005E0721">
            <w:pPr>
              <w:pStyle w:val="Heading1"/>
            </w:pPr>
          </w:p>
        </w:tc>
        <w:tc>
          <w:tcPr>
            <w:tcW w:w="1356" w:type="dxa"/>
            <w:tcBorders>
              <w:right w:val="single" w:sz="4" w:space="0" w:color="83B29B" w:themeColor="accent1"/>
            </w:tcBorders>
            <w:vAlign w:val="center"/>
          </w:tcPr>
          <w:p w14:paraId="73FEBBE0" w14:textId="74613F26" w:rsidR="005C4B29" w:rsidRDefault="005C4B29" w:rsidP="005E0721">
            <w:pPr>
              <w:pStyle w:val="Heading1"/>
            </w:pPr>
            <w:sdt>
              <w:sdtPr>
                <w:id w:val="1022060310"/>
                <w:placeholder>
                  <w:docPart w:val="2242FC89FBF01945BC5FC9068D176DE7"/>
                </w:placeholder>
                <w:temporary/>
                <w:showingPlcHdr/>
                <w15:appearance w15:val="hidden"/>
              </w:sdtPr>
              <w:sdtContent>
                <w:r>
                  <w:t>Total</w:t>
                </w:r>
              </w:sdtContent>
            </w:sdt>
            <w:r>
              <w:t xml:space="preserve"> </w:t>
            </w:r>
          </w:p>
        </w:tc>
        <w:tc>
          <w:tcPr>
            <w:tcW w:w="1289" w:type="dxa"/>
            <w:tcBorders>
              <w:top w:val="single" w:sz="18" w:space="0" w:color="83B29B" w:themeColor="accent1"/>
              <w:left w:val="single" w:sz="4" w:space="0" w:color="83B29B" w:themeColor="accent1"/>
              <w:bottom w:val="single" w:sz="18" w:space="0" w:color="83B29B" w:themeColor="accent1"/>
              <w:right w:val="single" w:sz="4" w:space="0" w:color="83B29B" w:themeColor="accent1"/>
            </w:tcBorders>
            <w:shd w:val="clear" w:color="auto" w:fill="E6EFEA" w:themeFill="accent1" w:themeFillTint="33"/>
            <w:vAlign w:val="center"/>
          </w:tcPr>
          <w:p w14:paraId="0E7A817B" w14:textId="4EE49A69" w:rsidR="005C4B29" w:rsidRDefault="005C4B29" w:rsidP="005C4B29">
            <w:pPr>
              <w:pStyle w:val="Totals"/>
              <w:jc w:val="center"/>
            </w:pPr>
            <w:sdt>
              <w:sdtPr>
                <w:id w:val="-1944681675"/>
                <w:placeholder>
                  <w:docPart w:val="97A3DD40C5B8D64AAD4C3C7A737A674E"/>
                </w:placeholder>
                <w15:appearance w15:val="hidden"/>
              </w:sdtPr>
              <w:sdtContent>
                <w:r>
                  <w:t>Pay by Progressive Leasing</w:t>
                </w:r>
              </w:sdtContent>
            </w:sdt>
          </w:p>
        </w:tc>
      </w:tr>
    </w:tbl>
    <w:p w14:paraId="4B693C28" w14:textId="44B82464" w:rsidR="00A81CA6" w:rsidRDefault="004972AF" w:rsidP="00DB3205">
      <w:pPr>
        <w:pStyle w:val="ContactInfo"/>
      </w:pPr>
      <w:r>
        <w:t>Your satisfaction is our priority!</w:t>
      </w:r>
    </w:p>
    <w:p w14:paraId="5AD9D13F" w14:textId="06556023" w:rsidR="004972AF" w:rsidRDefault="004972AF" w:rsidP="00DB3205">
      <w:pPr>
        <w:pStyle w:val="ContactInfo"/>
      </w:pPr>
      <w:r>
        <w:t xml:space="preserve">Return policy: all merchandise are sold with a 30 </w:t>
      </w:r>
      <w:proofErr w:type="gramStart"/>
      <w:r>
        <w:t>days</w:t>
      </w:r>
      <w:proofErr w:type="gramEnd"/>
      <w:r>
        <w:t xml:space="preserve"> exchange policy, no refund, your purchase must be return in the same condition with all accessories.we will not accept the return if the marchandise is broken, water damage or does not power on.</w:t>
      </w:r>
    </w:p>
    <w:sectPr w:rsidR="004972AF" w:rsidSect="00444EC5">
      <w:footerReference w:type="default" r:id="rId10"/>
      <w:pgSz w:w="12240" w:h="15840"/>
      <w:pgMar w:top="403" w:right="1080" w:bottom="48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8D3C8" w14:textId="77777777" w:rsidR="00846CA1" w:rsidRDefault="00846CA1" w:rsidP="00EE0F7F">
      <w:r>
        <w:separator/>
      </w:r>
    </w:p>
  </w:endnote>
  <w:endnote w:type="continuationSeparator" w:id="0">
    <w:p w14:paraId="4B2AB41D" w14:textId="77777777" w:rsidR="00846CA1" w:rsidRDefault="00846CA1" w:rsidP="00EE0F7F">
      <w:r>
        <w:continuationSeparator/>
      </w:r>
    </w:p>
  </w:endnote>
  <w:endnote w:type="continuationNotice" w:id="1">
    <w:p w14:paraId="57EC331F" w14:textId="77777777" w:rsidR="00846CA1" w:rsidRDefault="00846C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GGothicM">
    <w:altName w:val="HGｺﾞｼｯｸM"/>
    <w:panose1 w:val="020B0604020202020204"/>
    <w:charset w:val="80"/>
    <w:family w:val="roman"/>
    <w:pitch w:val="default"/>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300540"/>
      <w:docPartObj>
        <w:docPartGallery w:val="Page Numbers (Bottom of Page)"/>
        <w:docPartUnique/>
      </w:docPartObj>
    </w:sdtPr>
    <w:sdtEndPr>
      <w:rPr>
        <w:noProof/>
      </w:rPr>
    </w:sdtEndPr>
    <w:sdtContent>
      <w:p w14:paraId="54E8C602" w14:textId="77777777" w:rsidR="00DA124E" w:rsidRDefault="00DA124E" w:rsidP="00EE0F7F">
        <w:pPr>
          <w:pStyle w:val="Footer"/>
        </w:pPr>
        <w:r>
          <w:fldChar w:fldCharType="begin"/>
        </w:r>
        <w:r>
          <w:instrText xml:space="preserve"> PAGE   \* MERGEFORMAT </w:instrText>
        </w:r>
        <w:r>
          <w:fldChar w:fldCharType="separate"/>
        </w:r>
        <w:r w:rsidR="00A2654F">
          <w:rPr>
            <w:noProof/>
          </w:rPr>
          <w:t>2</w:t>
        </w:r>
        <w:r>
          <w:rPr>
            <w:noProof/>
          </w:rPr>
          <w:fldChar w:fldCharType="end"/>
        </w:r>
      </w:p>
    </w:sdtContent>
  </w:sdt>
  <w:p w14:paraId="0101226E" w14:textId="77777777" w:rsidR="00DA124E" w:rsidRDefault="00DA124E" w:rsidP="00EE0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5A31E" w14:textId="77777777" w:rsidR="00846CA1" w:rsidRDefault="00846CA1" w:rsidP="00EE0F7F">
      <w:r>
        <w:separator/>
      </w:r>
    </w:p>
  </w:footnote>
  <w:footnote w:type="continuationSeparator" w:id="0">
    <w:p w14:paraId="1BF707B4" w14:textId="77777777" w:rsidR="00846CA1" w:rsidRDefault="00846CA1" w:rsidP="00EE0F7F">
      <w:r>
        <w:continuationSeparator/>
      </w:r>
    </w:p>
  </w:footnote>
  <w:footnote w:type="continuationNotice" w:id="1">
    <w:p w14:paraId="6B308674" w14:textId="77777777" w:rsidR="00846CA1" w:rsidRDefault="00846CA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drawingGridHorizontalSpacing w:val="80"/>
  <w:displayHorizontalDrawingGridEvery w:val="2"/>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29"/>
    <w:rsid w:val="00003839"/>
    <w:rsid w:val="00016EEA"/>
    <w:rsid w:val="00017EBC"/>
    <w:rsid w:val="0004621B"/>
    <w:rsid w:val="0006755F"/>
    <w:rsid w:val="00071BD6"/>
    <w:rsid w:val="0007294A"/>
    <w:rsid w:val="00084A50"/>
    <w:rsid w:val="000A71D3"/>
    <w:rsid w:val="000E34F4"/>
    <w:rsid w:val="000F3D19"/>
    <w:rsid w:val="001069E0"/>
    <w:rsid w:val="00124AE4"/>
    <w:rsid w:val="00131F5D"/>
    <w:rsid w:val="00141CC5"/>
    <w:rsid w:val="00156A3A"/>
    <w:rsid w:val="00161833"/>
    <w:rsid w:val="001763E5"/>
    <w:rsid w:val="0018346C"/>
    <w:rsid w:val="00184F6D"/>
    <w:rsid w:val="001C2395"/>
    <w:rsid w:val="001D02AD"/>
    <w:rsid w:val="001D1A99"/>
    <w:rsid w:val="001E2363"/>
    <w:rsid w:val="001F1199"/>
    <w:rsid w:val="00202A3A"/>
    <w:rsid w:val="00215AB4"/>
    <w:rsid w:val="00232D51"/>
    <w:rsid w:val="00232DEA"/>
    <w:rsid w:val="00243832"/>
    <w:rsid w:val="00253682"/>
    <w:rsid w:val="0027214F"/>
    <w:rsid w:val="002A2D37"/>
    <w:rsid w:val="002B425B"/>
    <w:rsid w:val="002C15E0"/>
    <w:rsid w:val="002C31B5"/>
    <w:rsid w:val="002D2C31"/>
    <w:rsid w:val="002E1650"/>
    <w:rsid w:val="002E2FED"/>
    <w:rsid w:val="002F145D"/>
    <w:rsid w:val="002F405A"/>
    <w:rsid w:val="002F4591"/>
    <w:rsid w:val="002F5823"/>
    <w:rsid w:val="00301B2D"/>
    <w:rsid w:val="00305145"/>
    <w:rsid w:val="003276AC"/>
    <w:rsid w:val="003347B7"/>
    <w:rsid w:val="00335034"/>
    <w:rsid w:val="003525FA"/>
    <w:rsid w:val="00360364"/>
    <w:rsid w:val="00371BBE"/>
    <w:rsid w:val="003727B8"/>
    <w:rsid w:val="0038422B"/>
    <w:rsid w:val="00390027"/>
    <w:rsid w:val="003F3E49"/>
    <w:rsid w:val="004367E7"/>
    <w:rsid w:val="00444EC5"/>
    <w:rsid w:val="00445DD9"/>
    <w:rsid w:val="00450F95"/>
    <w:rsid w:val="00456340"/>
    <w:rsid w:val="00466686"/>
    <w:rsid w:val="00467003"/>
    <w:rsid w:val="004972AF"/>
    <w:rsid w:val="004A0E9A"/>
    <w:rsid w:val="004A3861"/>
    <w:rsid w:val="004B7DB3"/>
    <w:rsid w:val="004C213B"/>
    <w:rsid w:val="004E69B5"/>
    <w:rsid w:val="00502726"/>
    <w:rsid w:val="00502760"/>
    <w:rsid w:val="00513B33"/>
    <w:rsid w:val="00520564"/>
    <w:rsid w:val="0053314D"/>
    <w:rsid w:val="00541768"/>
    <w:rsid w:val="00542006"/>
    <w:rsid w:val="00555DD9"/>
    <w:rsid w:val="00560557"/>
    <w:rsid w:val="005A2890"/>
    <w:rsid w:val="005C3329"/>
    <w:rsid w:val="005C4466"/>
    <w:rsid w:val="005C4B29"/>
    <w:rsid w:val="005C5FF1"/>
    <w:rsid w:val="005E0721"/>
    <w:rsid w:val="005E117D"/>
    <w:rsid w:val="005E53DC"/>
    <w:rsid w:val="00606F22"/>
    <w:rsid w:val="006350A1"/>
    <w:rsid w:val="00635AE7"/>
    <w:rsid w:val="006464AA"/>
    <w:rsid w:val="0065420D"/>
    <w:rsid w:val="00663B7E"/>
    <w:rsid w:val="00675F8F"/>
    <w:rsid w:val="00676AF4"/>
    <w:rsid w:val="00677DD8"/>
    <w:rsid w:val="006B4F86"/>
    <w:rsid w:val="006C4559"/>
    <w:rsid w:val="006D579D"/>
    <w:rsid w:val="00705493"/>
    <w:rsid w:val="0074217B"/>
    <w:rsid w:val="007603E8"/>
    <w:rsid w:val="00767D7F"/>
    <w:rsid w:val="007A2DFF"/>
    <w:rsid w:val="007B0F08"/>
    <w:rsid w:val="00846CA1"/>
    <w:rsid w:val="00846FB5"/>
    <w:rsid w:val="00847E9A"/>
    <w:rsid w:val="00856EDE"/>
    <w:rsid w:val="008613C4"/>
    <w:rsid w:val="00865239"/>
    <w:rsid w:val="00870164"/>
    <w:rsid w:val="008757BD"/>
    <w:rsid w:val="00877C07"/>
    <w:rsid w:val="00883DD4"/>
    <w:rsid w:val="00893D5F"/>
    <w:rsid w:val="00897DC4"/>
    <w:rsid w:val="008A48A3"/>
    <w:rsid w:val="008E03BD"/>
    <w:rsid w:val="008E5173"/>
    <w:rsid w:val="00905964"/>
    <w:rsid w:val="00914773"/>
    <w:rsid w:val="009468C8"/>
    <w:rsid w:val="00947982"/>
    <w:rsid w:val="00973CF1"/>
    <w:rsid w:val="009A1458"/>
    <w:rsid w:val="009D2341"/>
    <w:rsid w:val="009D382B"/>
    <w:rsid w:val="009E49DD"/>
    <w:rsid w:val="009F1D23"/>
    <w:rsid w:val="009F2D75"/>
    <w:rsid w:val="009F3F74"/>
    <w:rsid w:val="009F59F3"/>
    <w:rsid w:val="00A2654F"/>
    <w:rsid w:val="00A274D6"/>
    <w:rsid w:val="00A605F5"/>
    <w:rsid w:val="00A64CF9"/>
    <w:rsid w:val="00A81CA6"/>
    <w:rsid w:val="00A82089"/>
    <w:rsid w:val="00A82BF5"/>
    <w:rsid w:val="00A90A2D"/>
    <w:rsid w:val="00AC6A6B"/>
    <w:rsid w:val="00AF7D1F"/>
    <w:rsid w:val="00B62AE1"/>
    <w:rsid w:val="00B67438"/>
    <w:rsid w:val="00B75B21"/>
    <w:rsid w:val="00B80F23"/>
    <w:rsid w:val="00B84DF7"/>
    <w:rsid w:val="00B864A7"/>
    <w:rsid w:val="00B911FE"/>
    <w:rsid w:val="00BA3057"/>
    <w:rsid w:val="00BC159A"/>
    <w:rsid w:val="00BC1F5F"/>
    <w:rsid w:val="00BE4410"/>
    <w:rsid w:val="00BE7F47"/>
    <w:rsid w:val="00BF6121"/>
    <w:rsid w:val="00C17717"/>
    <w:rsid w:val="00C25BD7"/>
    <w:rsid w:val="00C33E0B"/>
    <w:rsid w:val="00C3490E"/>
    <w:rsid w:val="00C4631C"/>
    <w:rsid w:val="00C55997"/>
    <w:rsid w:val="00C6713E"/>
    <w:rsid w:val="00C72F49"/>
    <w:rsid w:val="00C94F57"/>
    <w:rsid w:val="00CA6586"/>
    <w:rsid w:val="00CB6D77"/>
    <w:rsid w:val="00CD21D4"/>
    <w:rsid w:val="00CD6251"/>
    <w:rsid w:val="00CE6FBB"/>
    <w:rsid w:val="00CF3D54"/>
    <w:rsid w:val="00D062FE"/>
    <w:rsid w:val="00D1091B"/>
    <w:rsid w:val="00D27961"/>
    <w:rsid w:val="00D42D80"/>
    <w:rsid w:val="00D45686"/>
    <w:rsid w:val="00D46230"/>
    <w:rsid w:val="00D56588"/>
    <w:rsid w:val="00D57EB6"/>
    <w:rsid w:val="00D62BD5"/>
    <w:rsid w:val="00D6531A"/>
    <w:rsid w:val="00D8503D"/>
    <w:rsid w:val="00DA124E"/>
    <w:rsid w:val="00DA3056"/>
    <w:rsid w:val="00DB3205"/>
    <w:rsid w:val="00DE3DFA"/>
    <w:rsid w:val="00DF32B2"/>
    <w:rsid w:val="00E10529"/>
    <w:rsid w:val="00E17DF1"/>
    <w:rsid w:val="00E5098D"/>
    <w:rsid w:val="00E61B2E"/>
    <w:rsid w:val="00E64EBA"/>
    <w:rsid w:val="00E70B6C"/>
    <w:rsid w:val="00E77768"/>
    <w:rsid w:val="00E87249"/>
    <w:rsid w:val="00E91723"/>
    <w:rsid w:val="00E93F0C"/>
    <w:rsid w:val="00E97788"/>
    <w:rsid w:val="00EA2951"/>
    <w:rsid w:val="00EB59E9"/>
    <w:rsid w:val="00EC23BD"/>
    <w:rsid w:val="00EC4567"/>
    <w:rsid w:val="00EE0F7F"/>
    <w:rsid w:val="00F1176D"/>
    <w:rsid w:val="00F15F52"/>
    <w:rsid w:val="00F33413"/>
    <w:rsid w:val="00F34E9F"/>
    <w:rsid w:val="00F53936"/>
    <w:rsid w:val="00F7001B"/>
    <w:rsid w:val="00F734DA"/>
    <w:rsid w:val="00F8217C"/>
    <w:rsid w:val="00F91374"/>
    <w:rsid w:val="00F9697E"/>
    <w:rsid w:val="00FD225F"/>
    <w:rsid w:val="00FF35D4"/>
    <w:rsid w:val="00FF4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011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A3A"/>
    <w:rPr>
      <w:color w:val="1D3451" w:themeColor="accent2"/>
      <w:spacing w:val="10"/>
      <w:sz w:val="18"/>
    </w:rPr>
  </w:style>
  <w:style w:type="paragraph" w:styleId="Heading1">
    <w:name w:val="heading 1"/>
    <w:basedOn w:val="Normal"/>
    <w:uiPriority w:val="3"/>
    <w:qFormat/>
    <w:rsid w:val="00CD6251"/>
    <w:pPr>
      <w:keepNext/>
      <w:outlineLvl w:val="0"/>
    </w:pPr>
    <w:rPr>
      <w:rFonts w:asciiTheme="majorHAnsi" w:hAnsiTheme="majorHAnsi" w:cs="Arial"/>
      <w:b/>
      <w:bCs/>
      <w:caps/>
      <w:color w:val="5E5B95" w:themeColor="accent6" w:themeShade="BF"/>
      <w:kern w:val="44"/>
      <w:szCs w:val="64"/>
    </w:rPr>
  </w:style>
  <w:style w:type="paragraph" w:styleId="Heading2">
    <w:name w:val="heading 2"/>
    <w:basedOn w:val="Normal"/>
    <w:link w:val="Heading2Char"/>
    <w:uiPriority w:val="3"/>
    <w:semiHidden/>
    <w:unhideWhenUsed/>
    <w:qFormat/>
    <w:rsid w:val="00E10529"/>
    <w:pPr>
      <w:keepNext/>
      <w:keepLines/>
      <w:outlineLvl w:val="1"/>
    </w:pPr>
    <w:rPr>
      <w:rFonts w:asciiTheme="majorHAnsi" w:eastAsiaTheme="majorEastAsia" w:hAnsiTheme="majorHAnsi"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Right-alignedtext">
    <w:name w:val="Right-aligned text"/>
    <w:basedOn w:val="Normal"/>
    <w:uiPriority w:val="2"/>
    <w:qFormat/>
    <w:rsid w:val="009F3F74"/>
    <w:pPr>
      <w:spacing w:line="264" w:lineRule="auto"/>
      <w:jc w:val="right"/>
    </w:pPr>
    <w:rPr>
      <w:szCs w:val="16"/>
    </w:rPr>
  </w:style>
  <w:style w:type="paragraph" w:customStyle="1" w:styleId="Slogan">
    <w:name w:val="Slogan"/>
    <w:basedOn w:val="Normal"/>
    <w:uiPriority w:val="1"/>
    <w:qFormat/>
    <w:rsid w:val="00847E9A"/>
    <w:rPr>
      <w:bCs/>
      <w:i/>
      <w:caps/>
      <w:color w:val="5E5B95" w:themeColor="accent6" w:themeShade="BF"/>
      <w:spacing w:val="4"/>
      <w:sz w:val="24"/>
      <w:szCs w:val="18"/>
    </w:rPr>
  </w:style>
  <w:style w:type="paragraph" w:customStyle="1" w:styleId="ContactInfo">
    <w:name w:val="Contact Info"/>
    <w:basedOn w:val="Normal"/>
    <w:uiPriority w:val="4"/>
    <w:unhideWhenUsed/>
    <w:qFormat/>
    <w:rsid w:val="00893D5F"/>
    <w:pPr>
      <w:spacing w:before="520"/>
      <w:jc w:val="center"/>
    </w:pPr>
    <w:rPr>
      <w:b/>
      <w:caps/>
      <w:color w:val="5E5B95" w:themeColor="accent6" w:themeShade="BF"/>
      <w:sz w:val="16"/>
      <w:szCs w:val="18"/>
    </w:rPr>
  </w:style>
  <w:style w:type="paragraph" w:styleId="BalloonText">
    <w:name w:val="Balloon Text"/>
    <w:basedOn w:val="Normal"/>
    <w:link w:val="BalloonTextChar"/>
    <w:semiHidden/>
    <w:unhideWhenUsed/>
    <w:rPr>
      <w:rFonts w:ascii="Tahoma" w:hAnsi="Tahoma" w:cs="Tahoma"/>
      <w:szCs w:val="16"/>
    </w:rPr>
  </w:style>
  <w:style w:type="character" w:customStyle="1" w:styleId="BalloonTextChar">
    <w:name w:val="Balloon Text Char"/>
    <w:basedOn w:val="DefaultParagraphFont"/>
    <w:link w:val="BalloonText"/>
    <w:semiHidden/>
    <w:rPr>
      <w:rFonts w:ascii="Tahoma" w:hAnsi="Tahoma" w:cs="Tahoma"/>
      <w:color w:val="262626" w:themeColor="text1" w:themeTint="D9"/>
      <w:sz w:val="16"/>
      <w:szCs w:val="16"/>
    </w:rPr>
  </w:style>
  <w:style w:type="paragraph" w:customStyle="1" w:styleId="Thankyou">
    <w:name w:val="Thank you"/>
    <w:basedOn w:val="Normal"/>
    <w:uiPriority w:val="5"/>
    <w:unhideWhenUsed/>
    <w:qFormat/>
    <w:rsid w:val="00DB3205"/>
    <w:pPr>
      <w:jc w:val="center"/>
    </w:pPr>
    <w:rPr>
      <w:color w:val="5E5B95" w:themeColor="accent6" w:themeShade="BF"/>
    </w:rPr>
  </w:style>
  <w:style w:type="paragraph" w:styleId="Header">
    <w:name w:val="header"/>
    <w:basedOn w:val="Normal"/>
    <w:link w:val="HeaderChar"/>
    <w:uiPriority w:val="99"/>
    <w:unhideWhenUsed/>
    <w:rsid w:val="000F3D19"/>
  </w:style>
  <w:style w:type="character" w:customStyle="1" w:styleId="HeaderChar">
    <w:name w:val="Header Char"/>
    <w:basedOn w:val="DefaultParagraphFont"/>
    <w:link w:val="Header"/>
    <w:uiPriority w:val="99"/>
    <w:rsid w:val="000F3D19"/>
  </w:style>
  <w:style w:type="paragraph" w:styleId="Footer">
    <w:name w:val="footer"/>
    <w:basedOn w:val="Normal"/>
    <w:link w:val="FooterChar"/>
    <w:uiPriority w:val="99"/>
    <w:unhideWhenUsed/>
    <w:rsid w:val="000F3D19"/>
  </w:style>
  <w:style w:type="character" w:customStyle="1" w:styleId="FooterChar">
    <w:name w:val="Footer Char"/>
    <w:basedOn w:val="DefaultParagraphFont"/>
    <w:link w:val="Footer"/>
    <w:uiPriority w:val="99"/>
    <w:rsid w:val="000F3D19"/>
  </w:style>
  <w:style w:type="table" w:styleId="TableGrid">
    <w:name w:val="Table Grid"/>
    <w:basedOn w:val="TableNormal"/>
    <w:rsid w:val="00084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84A5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link w:val="TitleChar"/>
    <w:unhideWhenUsed/>
    <w:qFormat/>
    <w:rsid w:val="00445DD9"/>
    <w:pPr>
      <w:spacing w:line="800" w:lineRule="exact"/>
      <w:contextualSpacing/>
      <w:jc w:val="center"/>
    </w:pPr>
    <w:rPr>
      <w:rFonts w:asciiTheme="majorHAnsi" w:eastAsiaTheme="majorEastAsia" w:hAnsiTheme="majorHAnsi" w:cs="Times New Roman (Headings CS)"/>
      <w:caps/>
      <w:color w:val="5E5B95" w:themeColor="accent6" w:themeShade="BF"/>
      <w:kern w:val="28"/>
      <w:sz w:val="72"/>
      <w:szCs w:val="56"/>
    </w:rPr>
  </w:style>
  <w:style w:type="character" w:customStyle="1" w:styleId="TitleChar">
    <w:name w:val="Title Char"/>
    <w:basedOn w:val="DefaultParagraphFont"/>
    <w:link w:val="Title"/>
    <w:rsid w:val="00445DD9"/>
    <w:rPr>
      <w:rFonts w:asciiTheme="majorHAnsi" w:eastAsiaTheme="majorEastAsia" w:hAnsiTheme="majorHAnsi" w:cs="Times New Roman (Headings CS)"/>
      <w:caps/>
      <w:color w:val="5E5B95" w:themeColor="accent6" w:themeShade="BF"/>
      <w:spacing w:val="10"/>
      <w:kern w:val="28"/>
      <w:sz w:val="72"/>
      <w:szCs w:val="56"/>
    </w:rPr>
  </w:style>
  <w:style w:type="character" w:customStyle="1" w:styleId="Heading2Char">
    <w:name w:val="Heading 2 Char"/>
    <w:basedOn w:val="DefaultParagraphFont"/>
    <w:link w:val="Heading2"/>
    <w:uiPriority w:val="3"/>
    <w:semiHidden/>
    <w:rsid w:val="00E10529"/>
    <w:rPr>
      <w:rFonts w:asciiTheme="majorHAnsi" w:eastAsiaTheme="majorEastAsia" w:hAnsiTheme="majorHAnsi" w:cstheme="majorBidi"/>
      <w:sz w:val="18"/>
      <w:szCs w:val="26"/>
    </w:rPr>
  </w:style>
  <w:style w:type="table" w:styleId="GridTable1Light-Accent5">
    <w:name w:val="Grid Table 1 Light Accent 5"/>
    <w:basedOn w:val="TableNormal"/>
    <w:uiPriority w:val="46"/>
    <w:rsid w:val="00663B7E"/>
    <w:tblPr>
      <w:tblStyleRowBandSize w:val="1"/>
      <w:tblStyleColBandSize w:val="1"/>
      <w:tblBorders>
        <w:top w:val="single" w:sz="4" w:space="0" w:color="83B29B" w:themeColor="accent1"/>
        <w:left w:val="single" w:sz="4" w:space="0" w:color="83B29B" w:themeColor="accent1"/>
        <w:bottom w:val="single" w:sz="4" w:space="0" w:color="83B29B" w:themeColor="accent1"/>
        <w:right w:val="single" w:sz="4" w:space="0" w:color="83B29B" w:themeColor="accent1"/>
        <w:insideH w:val="single" w:sz="4" w:space="0" w:color="83B29B" w:themeColor="accent1"/>
        <w:insideV w:val="single" w:sz="4" w:space="0" w:color="83B29B" w:themeColor="accent1"/>
      </w:tblBorders>
    </w:tblPr>
    <w:tcPr>
      <w:vAlign w:val="center"/>
    </w:tcPr>
    <w:tblStylePr w:type="firstRow">
      <w:rPr>
        <w:b w:val="0"/>
        <w:bCs/>
        <w:i w:val="0"/>
      </w:rPr>
      <w:tblPr/>
      <w:tcPr>
        <w:tcBorders>
          <w:bottom w:val="single" w:sz="6" w:space="0" w:color="83B29B" w:themeColor="accent1"/>
        </w:tcBorders>
      </w:tcPr>
    </w:tblStylePr>
    <w:tblStylePr w:type="lastRow">
      <w:rPr>
        <w:b/>
        <w:bCs/>
      </w:rPr>
      <w:tblPr/>
      <w:tcPr>
        <w:tcBorders>
          <w:top w:val="single" w:sz="6" w:space="0" w:color="83B29B" w:themeColor="accent1"/>
        </w:tcBorders>
      </w:tcPr>
    </w:tblStylePr>
    <w:tblStylePr w:type="firstCol">
      <w:rPr>
        <w:b/>
        <w:bCs/>
      </w:rPr>
    </w:tblStylePr>
    <w:tblStylePr w:type="lastCol">
      <w:rPr>
        <w:b/>
        <w:bCs/>
      </w:rPr>
    </w:tblStylePr>
  </w:style>
  <w:style w:type="table" w:styleId="TableGridLight">
    <w:name w:val="Grid Table Light"/>
    <w:basedOn w:val="TableNormal"/>
    <w:uiPriority w:val="40"/>
    <w:rsid w:val="00444EC5"/>
    <w:tblPr>
      <w:tblBorders>
        <w:top w:val="single" w:sz="4" w:space="0" w:color="83B29B" w:themeColor="accent1"/>
        <w:left w:val="single" w:sz="4" w:space="0" w:color="83B29B" w:themeColor="accent1"/>
        <w:bottom w:val="single" w:sz="4" w:space="0" w:color="83B29B" w:themeColor="accent1"/>
        <w:right w:val="single" w:sz="4" w:space="0" w:color="83B29B" w:themeColor="accent1"/>
        <w:insideH w:val="single" w:sz="4" w:space="0" w:color="83B29B" w:themeColor="accent1"/>
        <w:insideV w:val="single" w:sz="4" w:space="0" w:color="83B29B" w:themeColor="accent1"/>
      </w:tblBorders>
      <w:tblCellMar>
        <w:top w:w="43" w:type="dxa"/>
        <w:left w:w="115" w:type="dxa"/>
        <w:bottom w:w="43" w:type="dxa"/>
        <w:right w:w="115" w:type="dxa"/>
      </w:tblCellMar>
    </w:tblPr>
    <w:tcPr>
      <w:shd w:val="clear" w:color="auto" w:fill="auto"/>
      <w:vAlign w:val="center"/>
    </w:tcPr>
    <w:tblStylePr w:type="firstRow">
      <w:tblPr/>
      <w:tcPr>
        <w:tcBorders>
          <w:top w:val="nil"/>
          <w:left w:val="nil"/>
          <w:bottom w:val="single" w:sz="4" w:space="0" w:color="A6A6A6" w:themeColor="background1" w:themeShade="A6"/>
          <w:right w:val="nil"/>
          <w:insideH w:val="nil"/>
          <w:insideV w:val="nil"/>
          <w:tl2br w:val="nil"/>
          <w:tr2bl w:val="nil"/>
        </w:tcBorders>
      </w:tcPr>
    </w:tblStylePr>
  </w:style>
  <w:style w:type="table" w:styleId="PlainTable5">
    <w:name w:val="Plain Table 5"/>
    <w:basedOn w:val="TableNormal"/>
    <w:uiPriority w:val="45"/>
    <w:rsid w:val="00C6713E"/>
    <w:tblPr>
      <w:tblStyleRowBandSize w:val="1"/>
      <w:tblStyleColBandSize w:val="1"/>
      <w:tblCellMar>
        <w:top w:w="144" w:type="dxa"/>
        <w:left w:w="115" w:type="dxa"/>
        <w:bottom w:w="58" w:type="dxa"/>
        <w:right w:w="115" w:type="dxa"/>
      </w:tblCellMar>
    </w:tblPr>
    <w:tblStylePr w:type="firstRow">
      <w:rPr>
        <w:rFonts w:asciiTheme="majorHAnsi" w:hAnsiTheme="majorHAnsi" w:cstheme="majorBidi"/>
        <w:b w:val="0"/>
        <w:i w:val="0"/>
        <w:iCs/>
        <w:sz w:val="26"/>
      </w:rPr>
      <w:tblPr/>
      <w:tcPr>
        <w:tcBorders>
          <w:top w:val="nil"/>
          <w:left w:val="nil"/>
          <w:bottom w:val="nil"/>
          <w:right w:val="nil"/>
          <w:insideH w:val="nil"/>
          <w:insideV w:val="nil"/>
          <w:tl2br w:val="nil"/>
          <w:tr2bl w:val="nil"/>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yle1">
    <w:name w:val="Style1"/>
    <w:basedOn w:val="Normal"/>
    <w:qFormat/>
    <w:rsid w:val="00C94F57"/>
    <w:pPr>
      <w:outlineLvl w:val="0"/>
    </w:pPr>
  </w:style>
  <w:style w:type="paragraph" w:customStyle="1" w:styleId="Totals">
    <w:name w:val="Totals"/>
    <w:basedOn w:val="Right-alignedtext"/>
    <w:qFormat/>
    <w:rsid w:val="00677DD8"/>
    <w:rPr>
      <w:b/>
    </w:rPr>
  </w:style>
  <w:style w:type="table" w:styleId="GridTable1Light-Accent4">
    <w:name w:val="Grid Table 1 Light Accent 4"/>
    <w:basedOn w:val="TableNormal"/>
    <w:uiPriority w:val="46"/>
    <w:rsid w:val="00444EC5"/>
    <w:tblPr>
      <w:tblStyleRowBandSize w:val="1"/>
      <w:tblStyleColBandSize w:val="1"/>
      <w:tblBorders>
        <w:top w:val="single" w:sz="4" w:space="0" w:color="D3E9F9" w:themeColor="accent4" w:themeTint="66"/>
        <w:left w:val="single" w:sz="4" w:space="0" w:color="D3E9F9" w:themeColor="accent4" w:themeTint="66"/>
        <w:bottom w:val="single" w:sz="4" w:space="0" w:color="D3E9F9" w:themeColor="accent4" w:themeTint="66"/>
        <w:right w:val="single" w:sz="4" w:space="0" w:color="D3E9F9" w:themeColor="accent4" w:themeTint="66"/>
        <w:insideH w:val="single" w:sz="4" w:space="0" w:color="D3E9F9" w:themeColor="accent4" w:themeTint="66"/>
        <w:insideV w:val="single" w:sz="4" w:space="0" w:color="D3E9F9" w:themeColor="accent4" w:themeTint="66"/>
      </w:tblBorders>
    </w:tblPr>
    <w:tblStylePr w:type="firstRow">
      <w:rPr>
        <w:b/>
        <w:bCs/>
      </w:rPr>
      <w:tblPr/>
      <w:tcPr>
        <w:tcBorders>
          <w:bottom w:val="single" w:sz="12" w:space="0" w:color="BEDFF7" w:themeColor="accent4" w:themeTint="99"/>
        </w:tcBorders>
      </w:tcPr>
    </w:tblStylePr>
    <w:tblStylePr w:type="lastRow">
      <w:rPr>
        <w:b/>
        <w:bCs/>
      </w:rPr>
      <w:tblPr/>
      <w:tcPr>
        <w:tcBorders>
          <w:top w:val="double" w:sz="2" w:space="0" w:color="BEDFF7"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44EC5"/>
    <w:tblPr>
      <w:tblStyleRowBandSize w:val="1"/>
      <w:tblStyleColBandSize w:val="1"/>
      <w:tblBorders>
        <w:top w:val="single" w:sz="4" w:space="0" w:color="D1D0E2" w:themeColor="accent6" w:themeTint="66"/>
        <w:left w:val="single" w:sz="4" w:space="0" w:color="D1D0E2" w:themeColor="accent6" w:themeTint="66"/>
        <w:bottom w:val="single" w:sz="4" w:space="0" w:color="D1D0E2" w:themeColor="accent6" w:themeTint="66"/>
        <w:right w:val="single" w:sz="4" w:space="0" w:color="D1D0E2" w:themeColor="accent6" w:themeTint="66"/>
        <w:insideH w:val="single" w:sz="4" w:space="0" w:color="D1D0E2" w:themeColor="accent6" w:themeTint="66"/>
        <w:insideV w:val="single" w:sz="4" w:space="0" w:color="D1D0E2" w:themeColor="accent6" w:themeTint="66"/>
      </w:tblBorders>
    </w:tblPr>
    <w:tblStylePr w:type="firstRow">
      <w:rPr>
        <w:b/>
        <w:bCs/>
      </w:rPr>
      <w:tblPr/>
      <w:tcPr>
        <w:tcBorders>
          <w:bottom w:val="single" w:sz="12" w:space="0" w:color="BAB8D4" w:themeColor="accent6" w:themeTint="99"/>
        </w:tcBorders>
      </w:tcPr>
    </w:tblStylePr>
    <w:tblStylePr w:type="lastRow">
      <w:rPr>
        <w:b/>
        <w:bCs/>
      </w:rPr>
      <w:tblPr/>
      <w:tcPr>
        <w:tcBorders>
          <w:top w:val="double" w:sz="2" w:space="0" w:color="BAB8D4"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7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r-dev/Library/Containers/com.microsoft.Word/Data/Library/Application%20Support/Microsoft/Office/16.0/DTS/Search/%7bA80AE185-47FC-AA47-81EA-F9F0E18A02D6%7dtf1640239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D4003FDE1E134C8E08A52670F0D9DD"/>
        <w:category>
          <w:name w:val="General"/>
          <w:gallery w:val="placeholder"/>
        </w:category>
        <w:types>
          <w:type w:val="bbPlcHdr"/>
        </w:types>
        <w:behaviors>
          <w:behavior w:val="content"/>
        </w:behaviors>
        <w:guid w:val="{6BB59F14-E5B9-8A44-9936-6D2F2A04F4DC}"/>
      </w:docPartPr>
      <w:docPartBody>
        <w:p w:rsidR="00000000" w:rsidRDefault="00000000">
          <w:pPr>
            <w:pStyle w:val="CCD4003FDE1E134C8E08A52670F0D9DD"/>
          </w:pPr>
          <w:r w:rsidRPr="00156A3A">
            <w:t>Invoice</w:t>
          </w:r>
        </w:p>
      </w:docPartBody>
    </w:docPart>
    <w:docPart>
      <w:docPartPr>
        <w:name w:val="D28EA29FF3ABF3438E14B821498D06C6"/>
        <w:category>
          <w:name w:val="General"/>
          <w:gallery w:val="placeholder"/>
        </w:category>
        <w:types>
          <w:type w:val="bbPlcHdr"/>
        </w:types>
        <w:behaviors>
          <w:behavior w:val="content"/>
        </w:behaviors>
        <w:guid w:val="{EB1F01F6-E76D-A340-B627-122E651AE4ED}"/>
      </w:docPartPr>
      <w:docPartBody>
        <w:p w:rsidR="00000000" w:rsidRDefault="00A41279" w:rsidP="00A41279">
          <w:pPr>
            <w:pStyle w:val="D28EA29FF3ABF3438E14B821498D06C6"/>
          </w:pPr>
          <w:r w:rsidRPr="00156A3A">
            <w:t>DATE:</w:t>
          </w:r>
        </w:p>
      </w:docPartBody>
    </w:docPart>
    <w:docPart>
      <w:docPartPr>
        <w:name w:val="EC02751D9654774C8FCE30EF226F70D1"/>
        <w:category>
          <w:name w:val="General"/>
          <w:gallery w:val="placeholder"/>
        </w:category>
        <w:types>
          <w:type w:val="bbPlcHdr"/>
        </w:types>
        <w:behaviors>
          <w:behavior w:val="content"/>
        </w:behaviors>
        <w:guid w:val="{0D1276D0-2A31-AD42-9159-43C6F3203E92}"/>
      </w:docPartPr>
      <w:docPartBody>
        <w:p w:rsidR="00000000" w:rsidRDefault="00A41279" w:rsidP="00A41279">
          <w:pPr>
            <w:pStyle w:val="EC02751D9654774C8FCE30EF226F70D1"/>
          </w:pPr>
          <w:r w:rsidRPr="00156A3A">
            <w:t>Date</w:t>
          </w:r>
        </w:p>
      </w:docPartBody>
    </w:docPart>
    <w:docPart>
      <w:docPartPr>
        <w:name w:val="C47AD5378945D94D859EF601397A8420"/>
        <w:category>
          <w:name w:val="General"/>
          <w:gallery w:val="placeholder"/>
        </w:category>
        <w:types>
          <w:type w:val="bbPlcHdr"/>
        </w:types>
        <w:behaviors>
          <w:behavior w:val="content"/>
        </w:behaviors>
        <w:guid w:val="{9A548052-0A90-B847-8226-8A26D9DF544C}"/>
      </w:docPartPr>
      <w:docPartBody>
        <w:p w:rsidR="00000000" w:rsidRDefault="00A41279" w:rsidP="00A41279">
          <w:pPr>
            <w:pStyle w:val="C47AD5378945D94D859EF601397A8420"/>
          </w:pPr>
          <w:r>
            <w:t xml:space="preserve">Qty </w:t>
          </w:r>
        </w:p>
      </w:docPartBody>
    </w:docPart>
    <w:docPart>
      <w:docPartPr>
        <w:name w:val="5249429D61E8DA428B67099C22C8F530"/>
        <w:category>
          <w:name w:val="General"/>
          <w:gallery w:val="placeholder"/>
        </w:category>
        <w:types>
          <w:type w:val="bbPlcHdr"/>
        </w:types>
        <w:behaviors>
          <w:behavior w:val="content"/>
        </w:behaviors>
        <w:guid w:val="{2255E1AC-D8F7-024E-ABA2-23F3518759B9}"/>
      </w:docPartPr>
      <w:docPartBody>
        <w:p w:rsidR="00000000" w:rsidRDefault="00A41279" w:rsidP="00A41279">
          <w:pPr>
            <w:pStyle w:val="5249429D61E8DA428B67099C22C8F530"/>
          </w:pPr>
          <w:r>
            <w:t>Description</w:t>
          </w:r>
        </w:p>
      </w:docPartBody>
    </w:docPart>
    <w:docPart>
      <w:docPartPr>
        <w:name w:val="4AC63BCF3710424BB9BAD86D80CA0A07"/>
        <w:category>
          <w:name w:val="General"/>
          <w:gallery w:val="placeholder"/>
        </w:category>
        <w:types>
          <w:type w:val="bbPlcHdr"/>
        </w:types>
        <w:behaviors>
          <w:behavior w:val="content"/>
        </w:behaviors>
        <w:guid w:val="{C2410F08-F197-8F4D-A36B-742CC8DA9FC2}"/>
      </w:docPartPr>
      <w:docPartBody>
        <w:p w:rsidR="00000000" w:rsidRDefault="00A41279" w:rsidP="00A41279">
          <w:pPr>
            <w:pStyle w:val="4AC63BCF3710424BB9BAD86D80CA0A07"/>
          </w:pPr>
          <w:r>
            <w:t>Unit Price</w:t>
          </w:r>
        </w:p>
      </w:docPartBody>
    </w:docPart>
    <w:docPart>
      <w:docPartPr>
        <w:name w:val="A820ECC93B558C41BCA14E90CFFBF559"/>
        <w:category>
          <w:name w:val="General"/>
          <w:gallery w:val="placeholder"/>
        </w:category>
        <w:types>
          <w:type w:val="bbPlcHdr"/>
        </w:types>
        <w:behaviors>
          <w:behavior w:val="content"/>
        </w:behaviors>
        <w:guid w:val="{E3B13A00-050D-4545-806F-0B0E9F84A1E5}"/>
      </w:docPartPr>
      <w:docPartBody>
        <w:p w:rsidR="00000000" w:rsidRDefault="00A41279" w:rsidP="00A41279">
          <w:pPr>
            <w:pStyle w:val="A820ECC93B558C41BCA14E90CFFBF559"/>
          </w:pPr>
          <w:r>
            <w:t>Line Total</w:t>
          </w:r>
        </w:p>
      </w:docPartBody>
    </w:docPart>
    <w:docPart>
      <w:docPartPr>
        <w:name w:val="42ABCCBDC8B5894F863C4B5F05F01A30"/>
        <w:category>
          <w:name w:val="General"/>
          <w:gallery w:val="placeholder"/>
        </w:category>
        <w:types>
          <w:type w:val="bbPlcHdr"/>
        </w:types>
        <w:behaviors>
          <w:behavior w:val="content"/>
        </w:behaviors>
        <w:guid w:val="{DDA02484-0611-CE4E-924A-140DA7CDCFB1}"/>
      </w:docPartPr>
      <w:docPartBody>
        <w:p w:rsidR="00000000" w:rsidRDefault="00A41279" w:rsidP="00A41279">
          <w:pPr>
            <w:pStyle w:val="42ABCCBDC8B5894F863C4B5F05F01A30"/>
          </w:pPr>
          <w:r w:rsidRPr="00156A3A">
            <w:t>10</w:t>
          </w:r>
        </w:p>
      </w:docPartBody>
    </w:docPart>
    <w:docPart>
      <w:docPartPr>
        <w:name w:val="34FCB8996D2B1C4CA467590CE598CF87"/>
        <w:category>
          <w:name w:val="General"/>
          <w:gallery w:val="placeholder"/>
        </w:category>
        <w:types>
          <w:type w:val="bbPlcHdr"/>
        </w:types>
        <w:behaviors>
          <w:behavior w:val="content"/>
        </w:behaviors>
        <w:guid w:val="{C648D82D-00C9-C846-8FC5-6F346B8FC6DA}"/>
      </w:docPartPr>
      <w:docPartBody>
        <w:p w:rsidR="00000000" w:rsidRDefault="00A41279" w:rsidP="00A41279">
          <w:pPr>
            <w:pStyle w:val="34FCB8996D2B1C4CA467590CE598CF87"/>
          </w:pPr>
          <w:r w:rsidRPr="00156A3A">
            <w:t>15.00</w:t>
          </w:r>
        </w:p>
      </w:docPartBody>
    </w:docPart>
    <w:docPart>
      <w:docPartPr>
        <w:name w:val="0368D83E7052374D99C31146395CFD9A"/>
        <w:category>
          <w:name w:val="General"/>
          <w:gallery w:val="placeholder"/>
        </w:category>
        <w:types>
          <w:type w:val="bbPlcHdr"/>
        </w:types>
        <w:behaviors>
          <w:behavior w:val="content"/>
        </w:behaviors>
        <w:guid w:val="{CA73E7D9-0041-4242-BF72-C27949727BE9}"/>
      </w:docPartPr>
      <w:docPartBody>
        <w:p w:rsidR="00000000" w:rsidRDefault="00A41279" w:rsidP="00A41279">
          <w:pPr>
            <w:pStyle w:val="0368D83E7052374D99C31146395CFD9A"/>
          </w:pPr>
          <w:r w:rsidRPr="00156A3A">
            <w:t>150.00</w:t>
          </w:r>
        </w:p>
      </w:docPartBody>
    </w:docPart>
    <w:docPart>
      <w:docPartPr>
        <w:name w:val="3269B83911919948B30D40623467B87F"/>
        <w:category>
          <w:name w:val="General"/>
          <w:gallery w:val="placeholder"/>
        </w:category>
        <w:types>
          <w:type w:val="bbPlcHdr"/>
        </w:types>
        <w:behaviors>
          <w:behavior w:val="content"/>
        </w:behaviors>
        <w:guid w:val="{E20DA27F-9C66-7845-B8E0-842DADF5ACA4}"/>
      </w:docPartPr>
      <w:docPartBody>
        <w:p w:rsidR="00000000" w:rsidRDefault="00A41279" w:rsidP="00A41279">
          <w:pPr>
            <w:pStyle w:val="3269B83911919948B30D40623467B87F"/>
          </w:pPr>
          <w:r>
            <w:t>Subtotal</w:t>
          </w:r>
        </w:p>
      </w:docPartBody>
    </w:docPart>
    <w:docPart>
      <w:docPartPr>
        <w:name w:val="D8CA8FFEA9EE8D4E86C1605EFAE24FA1"/>
        <w:category>
          <w:name w:val="General"/>
          <w:gallery w:val="placeholder"/>
        </w:category>
        <w:types>
          <w:type w:val="bbPlcHdr"/>
        </w:types>
        <w:behaviors>
          <w:behavior w:val="content"/>
        </w:behaviors>
        <w:guid w:val="{42EAD108-9AD3-8F44-BCC1-1164BD302607}"/>
      </w:docPartPr>
      <w:docPartBody>
        <w:p w:rsidR="00000000" w:rsidRDefault="00A41279" w:rsidP="00A41279">
          <w:pPr>
            <w:pStyle w:val="D8CA8FFEA9EE8D4E86C1605EFAE24FA1"/>
          </w:pPr>
          <w:r w:rsidRPr="00156A3A">
            <w:t>400.00</w:t>
          </w:r>
        </w:p>
      </w:docPartBody>
    </w:docPart>
    <w:docPart>
      <w:docPartPr>
        <w:name w:val="FDA73FAE46B2F343A0DD58E63EAB0769"/>
        <w:category>
          <w:name w:val="General"/>
          <w:gallery w:val="placeholder"/>
        </w:category>
        <w:types>
          <w:type w:val="bbPlcHdr"/>
        </w:types>
        <w:behaviors>
          <w:behavior w:val="content"/>
        </w:behaviors>
        <w:guid w:val="{42ABDAAF-2B55-CD48-9BDF-BF4594F792B1}"/>
      </w:docPartPr>
      <w:docPartBody>
        <w:p w:rsidR="00000000" w:rsidRDefault="00A41279" w:rsidP="00A41279">
          <w:pPr>
            <w:pStyle w:val="FDA73FAE46B2F343A0DD58E63EAB0769"/>
          </w:pPr>
          <w:r>
            <w:t>Sales Tax</w:t>
          </w:r>
        </w:p>
      </w:docPartBody>
    </w:docPart>
    <w:docPart>
      <w:docPartPr>
        <w:name w:val="32163B67E0ED7947BAEE2CE202BE0BD5"/>
        <w:category>
          <w:name w:val="General"/>
          <w:gallery w:val="placeholder"/>
        </w:category>
        <w:types>
          <w:type w:val="bbPlcHdr"/>
        </w:types>
        <w:behaviors>
          <w:behavior w:val="content"/>
        </w:behaviors>
        <w:guid w:val="{04F835EF-63E5-FF48-94B9-36E8DBED9389}"/>
      </w:docPartPr>
      <w:docPartBody>
        <w:p w:rsidR="00000000" w:rsidRDefault="00A41279" w:rsidP="00A41279">
          <w:pPr>
            <w:pStyle w:val="32163B67E0ED7947BAEE2CE202BE0BD5"/>
          </w:pPr>
          <w:r w:rsidRPr="00156A3A">
            <w:t>20.00</w:t>
          </w:r>
        </w:p>
      </w:docPartBody>
    </w:docPart>
    <w:docPart>
      <w:docPartPr>
        <w:name w:val="2242FC89FBF01945BC5FC9068D176DE7"/>
        <w:category>
          <w:name w:val="General"/>
          <w:gallery w:val="placeholder"/>
        </w:category>
        <w:types>
          <w:type w:val="bbPlcHdr"/>
        </w:types>
        <w:behaviors>
          <w:behavior w:val="content"/>
        </w:behaviors>
        <w:guid w:val="{B7A3387A-4DE7-4644-943C-950EC09AE195}"/>
      </w:docPartPr>
      <w:docPartBody>
        <w:p w:rsidR="00000000" w:rsidRDefault="00A41279" w:rsidP="00A41279">
          <w:pPr>
            <w:pStyle w:val="2242FC89FBF01945BC5FC9068D176DE7"/>
          </w:pPr>
          <w:r>
            <w:t>Total</w:t>
          </w:r>
        </w:p>
      </w:docPartBody>
    </w:docPart>
    <w:docPart>
      <w:docPartPr>
        <w:name w:val="97A3DD40C5B8D64AAD4C3C7A737A674E"/>
        <w:category>
          <w:name w:val="General"/>
          <w:gallery w:val="placeholder"/>
        </w:category>
        <w:types>
          <w:type w:val="bbPlcHdr"/>
        </w:types>
        <w:behaviors>
          <w:behavior w:val="content"/>
        </w:behaviors>
        <w:guid w:val="{135E6F70-3216-C74F-8FB3-E12B0F1C2863}"/>
      </w:docPartPr>
      <w:docPartBody>
        <w:p w:rsidR="00000000" w:rsidRDefault="00A41279" w:rsidP="00A41279">
          <w:pPr>
            <w:pStyle w:val="97A3DD40C5B8D64AAD4C3C7A737A674E"/>
          </w:pPr>
          <w:r w:rsidRPr="00156A3A">
            <w:t>420.00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GGothicM">
    <w:altName w:val="HGｺﾞｼｯｸM"/>
    <w:panose1 w:val="020B0604020202020204"/>
    <w:charset w:val="80"/>
    <w:family w:val="roman"/>
    <w:pitch w:val="default"/>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79"/>
    <w:rsid w:val="00717FB6"/>
    <w:rsid w:val="00A4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D4003FDE1E134C8E08A52670F0D9DD">
    <w:name w:val="CCD4003FDE1E134C8E08A52670F0D9DD"/>
  </w:style>
  <w:style w:type="paragraph" w:customStyle="1" w:styleId="B335668EE719A7458067CD1D6AEF4A1F">
    <w:name w:val="B335668EE719A7458067CD1D6AEF4A1F"/>
  </w:style>
  <w:style w:type="paragraph" w:customStyle="1" w:styleId="52A7538D64CF7E46982DB7274C4183D9">
    <w:name w:val="52A7538D64CF7E46982DB7274C4183D9"/>
  </w:style>
  <w:style w:type="paragraph" w:customStyle="1" w:styleId="52072B4AF581D441B46D6AF205DAE6AD">
    <w:name w:val="52072B4AF581D441B46D6AF205DAE6AD"/>
  </w:style>
  <w:style w:type="paragraph" w:customStyle="1" w:styleId="10BE85C67DBDD14E9534BC5BD383A915">
    <w:name w:val="10BE85C67DBDD14E9534BC5BD383A915"/>
  </w:style>
  <w:style w:type="paragraph" w:customStyle="1" w:styleId="4C3B839B475711498595719392A2FC9E">
    <w:name w:val="4C3B839B475711498595719392A2FC9E"/>
  </w:style>
  <w:style w:type="paragraph" w:customStyle="1" w:styleId="BCA1E1B73464CE4E8809EF5A5738D55F">
    <w:name w:val="BCA1E1B73464CE4E8809EF5A5738D55F"/>
  </w:style>
  <w:style w:type="paragraph" w:customStyle="1" w:styleId="6E0E5086824AB24EAB8D5E940F37E005">
    <w:name w:val="6E0E5086824AB24EAB8D5E940F37E005"/>
  </w:style>
  <w:style w:type="paragraph" w:customStyle="1" w:styleId="D0261C192CCE9F4499040F3606613AFA">
    <w:name w:val="D0261C192CCE9F4499040F3606613AFA"/>
  </w:style>
  <w:style w:type="paragraph" w:customStyle="1" w:styleId="8D0CA00B4E2A1D4B90A9FE59A16FF581">
    <w:name w:val="8D0CA00B4E2A1D4B90A9FE59A16FF581"/>
  </w:style>
  <w:style w:type="paragraph" w:customStyle="1" w:styleId="A89D3AE4B30BC4498131184A3390689B">
    <w:name w:val="A89D3AE4B30BC4498131184A3390689B"/>
  </w:style>
  <w:style w:type="paragraph" w:customStyle="1" w:styleId="0695445EF0EEB64EAC6C6015157F2070">
    <w:name w:val="0695445EF0EEB64EAC6C6015157F2070"/>
  </w:style>
  <w:style w:type="paragraph" w:customStyle="1" w:styleId="7B45CADC6756BA4D99454B7CEE3B888E">
    <w:name w:val="7B45CADC6756BA4D99454B7CEE3B888E"/>
  </w:style>
  <w:style w:type="paragraph" w:customStyle="1" w:styleId="C9CF63A592EC1541958CA1446E9CEAA2">
    <w:name w:val="C9CF63A592EC1541958CA1446E9CEAA2"/>
  </w:style>
  <w:style w:type="paragraph" w:customStyle="1" w:styleId="6C14E3D401EF574E9511D13694DED746">
    <w:name w:val="6C14E3D401EF574E9511D13694DED746"/>
  </w:style>
  <w:style w:type="paragraph" w:customStyle="1" w:styleId="B92BBB0826956841B917B307981AF994">
    <w:name w:val="B92BBB0826956841B917B307981AF994"/>
  </w:style>
  <w:style w:type="paragraph" w:customStyle="1" w:styleId="13D05BA909C44843A56A3E6174864E64">
    <w:name w:val="13D05BA909C44843A56A3E6174864E64"/>
  </w:style>
  <w:style w:type="paragraph" w:customStyle="1" w:styleId="84DB91130D1478478A873AFA0B4C30A0">
    <w:name w:val="84DB91130D1478478A873AFA0B4C30A0"/>
  </w:style>
  <w:style w:type="paragraph" w:customStyle="1" w:styleId="2B7CA5B3CA0B0247970D9FC1BB2B9323">
    <w:name w:val="2B7CA5B3CA0B0247970D9FC1BB2B9323"/>
  </w:style>
  <w:style w:type="paragraph" w:customStyle="1" w:styleId="629D5A4357543E45A84AA841E9CB130D">
    <w:name w:val="629D5A4357543E45A84AA841E9CB130D"/>
  </w:style>
  <w:style w:type="paragraph" w:customStyle="1" w:styleId="73A0BFD6541C6A49BFE2DFB6FFE2B68B">
    <w:name w:val="73A0BFD6541C6A49BFE2DFB6FFE2B68B"/>
  </w:style>
  <w:style w:type="paragraph" w:customStyle="1" w:styleId="8E3ACCE3C3E2BA468C7FB6245A54C025">
    <w:name w:val="8E3ACCE3C3E2BA468C7FB6245A54C025"/>
  </w:style>
  <w:style w:type="paragraph" w:customStyle="1" w:styleId="983CCA1B0AFDE143AB51ACDDBE7D0E51">
    <w:name w:val="983CCA1B0AFDE143AB51ACDDBE7D0E51"/>
  </w:style>
  <w:style w:type="paragraph" w:customStyle="1" w:styleId="3E9590CF144FDA45AA79E3E803723564">
    <w:name w:val="3E9590CF144FDA45AA79E3E803723564"/>
  </w:style>
  <w:style w:type="paragraph" w:customStyle="1" w:styleId="3EB2FF61DA6707478ADF2B5F6CE814A4">
    <w:name w:val="3EB2FF61DA6707478ADF2B5F6CE814A4"/>
  </w:style>
  <w:style w:type="paragraph" w:customStyle="1" w:styleId="CEB135ED000B2C4094550F022BFFF6F4">
    <w:name w:val="CEB135ED000B2C4094550F022BFFF6F4"/>
  </w:style>
  <w:style w:type="paragraph" w:customStyle="1" w:styleId="5673B4A7776254449E6395D1F4CE3DA5">
    <w:name w:val="5673B4A7776254449E6395D1F4CE3DA5"/>
  </w:style>
  <w:style w:type="paragraph" w:customStyle="1" w:styleId="C6EB64A5075FB449B59FDA24EEB68234">
    <w:name w:val="C6EB64A5075FB449B59FDA24EEB68234"/>
  </w:style>
  <w:style w:type="paragraph" w:customStyle="1" w:styleId="7EFE8AE2E34C0F42838D7239317E5D96">
    <w:name w:val="7EFE8AE2E34C0F42838D7239317E5D96"/>
  </w:style>
  <w:style w:type="paragraph" w:customStyle="1" w:styleId="0F65C77392C72542877A5DA95B7AFB45">
    <w:name w:val="0F65C77392C72542877A5DA95B7AFB45"/>
  </w:style>
  <w:style w:type="paragraph" w:customStyle="1" w:styleId="14D3A43A08FFE84D8D044EBCE908D581">
    <w:name w:val="14D3A43A08FFE84D8D044EBCE908D581"/>
  </w:style>
  <w:style w:type="paragraph" w:customStyle="1" w:styleId="5CB784911675104A860FD398CAC1CDDD">
    <w:name w:val="5CB784911675104A860FD398CAC1CDDD"/>
  </w:style>
  <w:style w:type="paragraph" w:customStyle="1" w:styleId="E992077435F72A4FBD5E7274F64D2F4E">
    <w:name w:val="E992077435F72A4FBD5E7274F64D2F4E"/>
  </w:style>
  <w:style w:type="paragraph" w:customStyle="1" w:styleId="7C2C07EA00B987429162C46A132F5DEB">
    <w:name w:val="7C2C07EA00B987429162C46A132F5DEB"/>
  </w:style>
  <w:style w:type="paragraph" w:customStyle="1" w:styleId="D34AFD9E0EF74549A8C107575EBA7556">
    <w:name w:val="D34AFD9E0EF74549A8C107575EBA7556"/>
  </w:style>
  <w:style w:type="paragraph" w:customStyle="1" w:styleId="0E9EAE873AB132419D8E98D43B92E350">
    <w:name w:val="0E9EAE873AB132419D8E98D43B92E350"/>
  </w:style>
  <w:style w:type="paragraph" w:customStyle="1" w:styleId="5CEAAE241B6EC44F92DC3540A68F5CC1">
    <w:name w:val="5CEAAE241B6EC44F92DC3540A68F5CC1"/>
  </w:style>
  <w:style w:type="paragraph" w:customStyle="1" w:styleId="440CEBAE50CB9F45BD2FC7C96434122D">
    <w:name w:val="440CEBAE50CB9F45BD2FC7C96434122D"/>
  </w:style>
  <w:style w:type="paragraph" w:customStyle="1" w:styleId="454BA2B58FE946428056CF06DD77CC15">
    <w:name w:val="454BA2B58FE946428056CF06DD77CC15"/>
  </w:style>
  <w:style w:type="paragraph" w:customStyle="1" w:styleId="DE6BAB99944C7B44BAD4BF3E8721091C">
    <w:name w:val="DE6BAB99944C7B44BAD4BF3E8721091C"/>
  </w:style>
  <w:style w:type="paragraph" w:customStyle="1" w:styleId="45493B8586EDAE4BB1480DB30718F5F3">
    <w:name w:val="45493B8586EDAE4BB1480DB30718F5F3"/>
  </w:style>
  <w:style w:type="paragraph" w:customStyle="1" w:styleId="BB6369EB2A8AC740BE5DFC42AB9252A6">
    <w:name w:val="BB6369EB2A8AC740BE5DFC42AB9252A6"/>
  </w:style>
  <w:style w:type="paragraph" w:customStyle="1" w:styleId="DF4AD9E9724E2348A6B8A914934026BC">
    <w:name w:val="DF4AD9E9724E2348A6B8A914934026BC"/>
  </w:style>
  <w:style w:type="paragraph" w:customStyle="1" w:styleId="C6944E6F09E2EC4B9AA93BCF29D1C0B6">
    <w:name w:val="C6944E6F09E2EC4B9AA93BCF29D1C0B6"/>
  </w:style>
  <w:style w:type="paragraph" w:customStyle="1" w:styleId="738855CAF9A3E542A251B9966D7EFE8F">
    <w:name w:val="738855CAF9A3E542A251B9966D7EFE8F"/>
  </w:style>
  <w:style w:type="paragraph" w:customStyle="1" w:styleId="0A3361147F0EE1428ED0B305AD256F69">
    <w:name w:val="0A3361147F0EE1428ED0B305AD256F69"/>
  </w:style>
  <w:style w:type="paragraph" w:customStyle="1" w:styleId="7972C9DB657AFF4D9B7ABBC387267485">
    <w:name w:val="7972C9DB657AFF4D9B7ABBC387267485"/>
  </w:style>
  <w:style w:type="paragraph" w:customStyle="1" w:styleId="47D3760DA67DE446B477018AA3D6CD45">
    <w:name w:val="47D3760DA67DE446B477018AA3D6CD45"/>
  </w:style>
  <w:style w:type="paragraph" w:customStyle="1" w:styleId="757F7D8D7F0C844998C7BE133D39A4C2">
    <w:name w:val="757F7D8D7F0C844998C7BE133D39A4C2"/>
  </w:style>
  <w:style w:type="paragraph" w:customStyle="1" w:styleId="D28EA29FF3ABF3438E14B821498D06C6">
    <w:name w:val="D28EA29FF3ABF3438E14B821498D06C6"/>
    <w:rsid w:val="00A41279"/>
  </w:style>
  <w:style w:type="paragraph" w:customStyle="1" w:styleId="EC02751D9654774C8FCE30EF226F70D1">
    <w:name w:val="EC02751D9654774C8FCE30EF226F70D1"/>
    <w:rsid w:val="00A41279"/>
  </w:style>
  <w:style w:type="paragraph" w:customStyle="1" w:styleId="EED4D5EFB166AD45A42CF787138949E0">
    <w:name w:val="EED4D5EFB166AD45A42CF787138949E0"/>
    <w:rsid w:val="00A41279"/>
  </w:style>
  <w:style w:type="paragraph" w:customStyle="1" w:styleId="06184324D5DD074AA6C0ADD42EA68CC7">
    <w:name w:val="06184324D5DD074AA6C0ADD42EA68CC7"/>
    <w:rsid w:val="00A41279"/>
  </w:style>
  <w:style w:type="paragraph" w:customStyle="1" w:styleId="13CED7B413CA6541A219287FA0805C6B">
    <w:name w:val="13CED7B413CA6541A219287FA0805C6B"/>
    <w:rsid w:val="00A41279"/>
  </w:style>
  <w:style w:type="paragraph" w:customStyle="1" w:styleId="C31E97C36D23974E855C60EB5EC0B977">
    <w:name w:val="C31E97C36D23974E855C60EB5EC0B977"/>
    <w:rsid w:val="00A41279"/>
  </w:style>
  <w:style w:type="paragraph" w:customStyle="1" w:styleId="C47AD5378945D94D859EF601397A8420">
    <w:name w:val="C47AD5378945D94D859EF601397A8420"/>
    <w:rsid w:val="00A41279"/>
  </w:style>
  <w:style w:type="paragraph" w:customStyle="1" w:styleId="5249429D61E8DA428B67099C22C8F530">
    <w:name w:val="5249429D61E8DA428B67099C22C8F530"/>
    <w:rsid w:val="00A41279"/>
  </w:style>
  <w:style w:type="paragraph" w:customStyle="1" w:styleId="4AC63BCF3710424BB9BAD86D80CA0A07">
    <w:name w:val="4AC63BCF3710424BB9BAD86D80CA0A07"/>
    <w:rsid w:val="00A41279"/>
  </w:style>
  <w:style w:type="paragraph" w:customStyle="1" w:styleId="A820ECC93B558C41BCA14E90CFFBF559">
    <w:name w:val="A820ECC93B558C41BCA14E90CFFBF559"/>
    <w:rsid w:val="00A41279"/>
  </w:style>
  <w:style w:type="paragraph" w:customStyle="1" w:styleId="42ABCCBDC8B5894F863C4B5F05F01A30">
    <w:name w:val="42ABCCBDC8B5894F863C4B5F05F01A30"/>
    <w:rsid w:val="00A41279"/>
  </w:style>
  <w:style w:type="paragraph" w:customStyle="1" w:styleId="34FCB8996D2B1C4CA467590CE598CF87">
    <w:name w:val="34FCB8996D2B1C4CA467590CE598CF87"/>
    <w:rsid w:val="00A41279"/>
  </w:style>
  <w:style w:type="paragraph" w:customStyle="1" w:styleId="0368D83E7052374D99C31146395CFD9A">
    <w:name w:val="0368D83E7052374D99C31146395CFD9A"/>
    <w:rsid w:val="00A41279"/>
  </w:style>
  <w:style w:type="paragraph" w:customStyle="1" w:styleId="006451309E375847B349CA7BBE243F1A">
    <w:name w:val="006451309E375847B349CA7BBE243F1A"/>
    <w:rsid w:val="00A41279"/>
  </w:style>
  <w:style w:type="paragraph" w:customStyle="1" w:styleId="EAF7FF121AD5274FB061570E0B0F5E37">
    <w:name w:val="EAF7FF121AD5274FB061570E0B0F5E37"/>
    <w:rsid w:val="00A41279"/>
  </w:style>
  <w:style w:type="paragraph" w:customStyle="1" w:styleId="DB501706CEAD564BBB21A5961A052677">
    <w:name w:val="DB501706CEAD564BBB21A5961A052677"/>
    <w:rsid w:val="00A41279"/>
  </w:style>
  <w:style w:type="paragraph" w:customStyle="1" w:styleId="0C0D4EBC07A8234BA44DA67679A408EC">
    <w:name w:val="0C0D4EBC07A8234BA44DA67679A408EC"/>
    <w:rsid w:val="00A41279"/>
  </w:style>
  <w:style w:type="paragraph" w:customStyle="1" w:styleId="3269B83911919948B30D40623467B87F">
    <w:name w:val="3269B83911919948B30D40623467B87F"/>
    <w:rsid w:val="00A41279"/>
  </w:style>
  <w:style w:type="paragraph" w:customStyle="1" w:styleId="D8CA8FFEA9EE8D4E86C1605EFAE24FA1">
    <w:name w:val="D8CA8FFEA9EE8D4E86C1605EFAE24FA1"/>
    <w:rsid w:val="00A41279"/>
  </w:style>
  <w:style w:type="paragraph" w:customStyle="1" w:styleId="FDA73FAE46B2F343A0DD58E63EAB0769">
    <w:name w:val="FDA73FAE46B2F343A0DD58E63EAB0769"/>
    <w:rsid w:val="00A41279"/>
  </w:style>
  <w:style w:type="paragraph" w:customStyle="1" w:styleId="32163B67E0ED7947BAEE2CE202BE0BD5">
    <w:name w:val="32163B67E0ED7947BAEE2CE202BE0BD5"/>
    <w:rsid w:val="00A41279"/>
  </w:style>
  <w:style w:type="paragraph" w:customStyle="1" w:styleId="2242FC89FBF01945BC5FC9068D176DE7">
    <w:name w:val="2242FC89FBF01945BC5FC9068D176DE7"/>
    <w:rsid w:val="00A41279"/>
  </w:style>
  <w:style w:type="paragraph" w:customStyle="1" w:styleId="97A3DD40C5B8D64AAD4C3C7A737A674E">
    <w:name w:val="97A3DD40C5B8D64AAD4C3C7A737A674E"/>
    <w:rsid w:val="00A41279"/>
  </w:style>
  <w:style w:type="paragraph" w:customStyle="1" w:styleId="90BB81ACEEC3FE4E8771A2A6A098733B">
    <w:name w:val="90BB81ACEEC3FE4E8771A2A6A098733B"/>
    <w:rsid w:val="00A41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16402397">
      <a:dk1>
        <a:srgbClr val="000000"/>
      </a:dk1>
      <a:lt1>
        <a:srgbClr val="FFFFFF"/>
      </a:lt1>
      <a:dk2>
        <a:srgbClr val="44546A"/>
      </a:dk2>
      <a:lt2>
        <a:srgbClr val="E7E6E6"/>
      </a:lt2>
      <a:accent1>
        <a:srgbClr val="83B29B"/>
      </a:accent1>
      <a:accent2>
        <a:srgbClr val="1D3451"/>
      </a:accent2>
      <a:accent3>
        <a:srgbClr val="F1CC93"/>
      </a:accent3>
      <a:accent4>
        <a:srgbClr val="93CAF2"/>
      </a:accent4>
      <a:accent5>
        <a:srgbClr val="B38DA3"/>
      </a:accent5>
      <a:accent6>
        <a:srgbClr val="8D8AB8"/>
      </a:accent6>
      <a:hlink>
        <a:srgbClr val="0563C1"/>
      </a:hlink>
      <a:folHlink>
        <a:srgbClr val="954F7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51EDD6-E00A-4224-A6E4-32B30F073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566D6C-E473-4435-A739-4A86E0EC44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F947258-5876-4232-AC86-8E6A697CA9DB}">
  <ds:schemaRefs>
    <ds:schemaRef ds:uri="http://schemas.microsoft.com/sharepoint/v3/contenttype/forms"/>
  </ds:schemaRefs>
</ds:datastoreItem>
</file>

<file path=customXml/itemProps4.xml><?xml version="1.0" encoding="utf-8"?>
<ds:datastoreItem xmlns:ds="http://schemas.openxmlformats.org/officeDocument/2006/customXml" ds:itemID="{EB567EFD-693A-4295-81A0-848F8B6E2A5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Service invoice (simple lines design document).dotx</Template>
  <TotalTime>0</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2023-12-17T19:16:00Z</dcterms:created>
  <dcterms:modified xsi:type="dcterms:W3CDTF">2023-12-17T19:40:00Z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